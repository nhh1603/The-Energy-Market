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919B" w14:textId="31FB9CAB" w:rsidR="0098071C" w:rsidRPr="0098071C" w:rsidRDefault="0098071C" w:rsidP="0098071C">
      <w:pPr>
        <w:pStyle w:val="MonTitre"/>
        <w:rPr>
          <w:rFonts w:asciiTheme="minorHAnsi" w:hAnsiTheme="minorHAnsi" w:cstheme="minorHAnsi"/>
          <w:sz w:val="24"/>
          <w:szCs w:val="24"/>
        </w:rPr>
      </w:pPr>
      <w:r w:rsidRPr="0098071C">
        <w:t>Programmation Parall</w:t>
      </w:r>
      <w:r>
        <w:t>è</w:t>
      </w:r>
      <w:r w:rsidRPr="0098071C">
        <w:t>le et Concurrente</w:t>
      </w:r>
      <w:r>
        <w:fldChar w:fldCharType="begin"/>
      </w:r>
      <w:r>
        <w:instrText xml:space="preserve"> TOC \o "1-1" \h \z \u </w:instrText>
      </w:r>
      <w:r>
        <w:fldChar w:fldCharType="separate"/>
      </w:r>
    </w:p>
    <w:p w14:paraId="2194D6A7" w14:textId="04ECC42D" w:rsidR="0098071C" w:rsidRDefault="00000000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126099424" w:history="1">
        <w:r w:rsidR="0098071C" w:rsidRPr="008861CA">
          <w:rPr>
            <w:rStyle w:val="Hyperlink"/>
            <w:noProof/>
          </w:rPr>
          <w:t>I.</w:t>
        </w:r>
        <w:r w:rsidR="0098071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98071C" w:rsidRPr="008861CA">
          <w:rPr>
            <w:rStyle w:val="Hyperlink"/>
            <w:noProof/>
          </w:rPr>
          <w:t>Informations et mesures statiques :</w:t>
        </w:r>
        <w:r w:rsidR="0098071C">
          <w:rPr>
            <w:noProof/>
            <w:webHidden/>
          </w:rPr>
          <w:tab/>
        </w:r>
        <w:r w:rsidR="0098071C">
          <w:rPr>
            <w:noProof/>
            <w:webHidden/>
          </w:rPr>
          <w:fldChar w:fldCharType="begin"/>
        </w:r>
        <w:r w:rsidR="0098071C">
          <w:rPr>
            <w:noProof/>
            <w:webHidden/>
          </w:rPr>
          <w:instrText xml:space="preserve"> PAGEREF _Toc126099424 \h </w:instrText>
        </w:r>
        <w:r w:rsidR="0098071C">
          <w:rPr>
            <w:noProof/>
            <w:webHidden/>
          </w:rPr>
        </w:r>
        <w:r w:rsidR="0098071C">
          <w:rPr>
            <w:noProof/>
            <w:webHidden/>
          </w:rPr>
          <w:fldChar w:fldCharType="separate"/>
        </w:r>
        <w:r w:rsidR="0098071C">
          <w:rPr>
            <w:noProof/>
            <w:webHidden/>
          </w:rPr>
          <w:t>1</w:t>
        </w:r>
        <w:r w:rsidR="0098071C">
          <w:rPr>
            <w:noProof/>
            <w:webHidden/>
          </w:rPr>
          <w:fldChar w:fldCharType="end"/>
        </w:r>
      </w:hyperlink>
    </w:p>
    <w:p w14:paraId="65FB9B82" w14:textId="4B69455B" w:rsidR="0098071C" w:rsidRDefault="00000000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/>
        </w:rPr>
      </w:pPr>
      <w:hyperlink w:anchor="_Toc126099425" w:history="1">
        <w:r w:rsidR="0098071C" w:rsidRPr="008861CA">
          <w:rPr>
            <w:rStyle w:val="Hyperlink"/>
            <w:noProof/>
          </w:rPr>
          <w:t>II.</w:t>
        </w:r>
        <w:r w:rsidR="0098071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/>
          </w:rPr>
          <w:tab/>
        </w:r>
        <w:r w:rsidR="0098071C" w:rsidRPr="008861CA">
          <w:rPr>
            <w:rStyle w:val="Hyperlink"/>
            <w:noProof/>
          </w:rPr>
          <w:t>Mesures dynamiques</w:t>
        </w:r>
        <w:r w:rsidR="0098071C">
          <w:rPr>
            <w:noProof/>
            <w:webHidden/>
          </w:rPr>
          <w:tab/>
        </w:r>
        <w:r w:rsidR="0098071C">
          <w:rPr>
            <w:noProof/>
            <w:webHidden/>
          </w:rPr>
          <w:fldChar w:fldCharType="begin"/>
        </w:r>
        <w:r w:rsidR="0098071C">
          <w:rPr>
            <w:noProof/>
            <w:webHidden/>
          </w:rPr>
          <w:instrText xml:space="preserve"> PAGEREF _Toc126099425 \h </w:instrText>
        </w:r>
        <w:r w:rsidR="0098071C">
          <w:rPr>
            <w:noProof/>
            <w:webHidden/>
          </w:rPr>
        </w:r>
        <w:r w:rsidR="0098071C">
          <w:rPr>
            <w:noProof/>
            <w:webHidden/>
          </w:rPr>
          <w:fldChar w:fldCharType="separate"/>
        </w:r>
        <w:r w:rsidR="0098071C">
          <w:rPr>
            <w:noProof/>
            <w:webHidden/>
          </w:rPr>
          <w:t>2</w:t>
        </w:r>
        <w:r w:rsidR="0098071C">
          <w:rPr>
            <w:noProof/>
            <w:webHidden/>
          </w:rPr>
          <w:fldChar w:fldCharType="end"/>
        </w:r>
      </w:hyperlink>
    </w:p>
    <w:p w14:paraId="26202478" w14:textId="050DC440" w:rsidR="00DA7C44" w:rsidRDefault="0098071C" w:rsidP="0098071C">
      <w:pPr>
        <w:pStyle w:val="MonParagraphe"/>
        <w:ind w:firstLine="0"/>
      </w:pPr>
      <w:r>
        <w:fldChar w:fldCharType="end"/>
      </w:r>
    </w:p>
    <w:p w14:paraId="1836D979" w14:textId="78DBB5C3" w:rsidR="00D96A9E" w:rsidRPr="00D96A9E" w:rsidRDefault="0098071C" w:rsidP="00D96A9E">
      <w:pPr>
        <w:pStyle w:val="MonTitreSection"/>
        <w:rPr>
          <w:sz w:val="30"/>
          <w:szCs w:val="30"/>
        </w:rPr>
      </w:pPr>
      <w:bookmarkStart w:id="0" w:name="_Toc126099424"/>
      <w:r>
        <w:rPr>
          <w:sz w:val="30"/>
          <w:szCs w:val="30"/>
        </w:rPr>
        <w:t>Introduction</w:t>
      </w:r>
      <w:bookmarkEnd w:id="0"/>
      <w:r w:rsidR="00395311">
        <w:rPr>
          <w:sz w:val="30"/>
          <w:szCs w:val="30"/>
        </w:rPr>
        <w:t> :</w:t>
      </w:r>
    </w:p>
    <w:p w14:paraId="18514B97" w14:textId="77777777" w:rsidR="002A358F" w:rsidRPr="002A358F" w:rsidRDefault="002A358F" w:rsidP="002A358F">
      <w:pPr>
        <w:pStyle w:val="MonParagraphe"/>
        <w:rPr>
          <w:sz w:val="2"/>
          <w:szCs w:val="2"/>
        </w:rPr>
      </w:pPr>
    </w:p>
    <w:p w14:paraId="29B1272F" w14:textId="0E6DF552" w:rsidR="00CC304A" w:rsidRPr="00D41394" w:rsidRDefault="005450A7" w:rsidP="00D41394">
      <w:pPr>
        <w:pStyle w:val="MonParagraphe"/>
        <w:rPr>
          <w:sz w:val="24"/>
          <w:szCs w:val="24"/>
        </w:rPr>
      </w:pPr>
      <w:r>
        <w:rPr>
          <w:sz w:val="24"/>
          <w:szCs w:val="24"/>
        </w:rPr>
        <w:t xml:space="preserve">Dans le cadre du projet Programmation </w:t>
      </w:r>
      <w:r w:rsidRPr="0098071C">
        <w:t>Parall</w:t>
      </w:r>
      <w:r>
        <w:t>è</w:t>
      </w:r>
      <w:r w:rsidRPr="0098071C">
        <w:t>le et Concurrente</w:t>
      </w:r>
      <w:r>
        <w:t>, nous avons pu réaliser une simulation d’un marché d</w:t>
      </w:r>
      <w:r w:rsidR="00D41394">
        <w:t>e l</w:t>
      </w:r>
      <w:r>
        <w:t>’énergie. Ce</w:t>
      </w:r>
      <w:r w:rsidR="00D41394">
        <w:t xml:space="preserve"> programme</w:t>
      </w:r>
      <w:r>
        <w:t xml:space="preserve"> </w:t>
      </w:r>
      <w:r w:rsidR="00D41394">
        <w:t xml:space="preserve">est </w:t>
      </w:r>
      <w:proofErr w:type="spellStart"/>
      <w:r w:rsidR="00D41394">
        <w:t>multi-thread</w:t>
      </w:r>
      <w:proofErr w:type="spellEnd"/>
      <w:r w:rsidR="00D41394">
        <w:t xml:space="preserve"> et multi-process, et </w:t>
      </w:r>
      <w:r w:rsidR="00D41394" w:rsidRPr="00D41394">
        <w:t xml:space="preserve">il nous montre un exemple de la façon dont </w:t>
      </w:r>
      <w:r w:rsidR="00D41394">
        <w:t>un</w:t>
      </w:r>
      <w:r w:rsidR="00D41394" w:rsidRPr="00D41394">
        <w:t xml:space="preserve"> </w:t>
      </w:r>
      <w:r w:rsidR="00D41394">
        <w:t xml:space="preserve">tel </w:t>
      </w:r>
      <w:r w:rsidR="00D41394" w:rsidRPr="00D41394">
        <w:t>marché varie après chaque jour</w:t>
      </w:r>
      <w:r w:rsidR="00D41394">
        <w:t>.</w:t>
      </w:r>
    </w:p>
    <w:p w14:paraId="592890BA" w14:textId="7DBF7851" w:rsidR="000D751E" w:rsidRPr="000D751E" w:rsidRDefault="00A73ADF" w:rsidP="000D751E">
      <w:pPr>
        <w:pStyle w:val="MonTitreSection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Conception et Techniques :</w:t>
      </w:r>
    </w:p>
    <w:p w14:paraId="1A3AD246" w14:textId="77777777" w:rsidR="00D96A9E" w:rsidRPr="00D96A9E" w:rsidRDefault="00D96A9E" w:rsidP="00D96A9E">
      <w:pPr>
        <w:pStyle w:val="MonParagraphe"/>
        <w:ind w:firstLine="0"/>
        <w:rPr>
          <w:rFonts w:eastAsiaTheme="minorEastAsia"/>
          <w:sz w:val="2"/>
          <w:szCs w:val="2"/>
        </w:rPr>
      </w:pPr>
    </w:p>
    <w:p w14:paraId="70F2DD3A" w14:textId="4DFE5666" w:rsidR="000D751E" w:rsidRDefault="00A73ADF" w:rsidP="0044040E">
      <w:pPr>
        <w:pStyle w:val="MonParagraphe"/>
        <w:spacing w:before="0"/>
        <w:rPr>
          <w:rFonts w:eastAsiaTheme="minorEastAsia"/>
        </w:rPr>
      </w:pPr>
      <w:r>
        <w:rPr>
          <w:rFonts w:eastAsiaTheme="minorEastAsia"/>
        </w:rPr>
        <w:t xml:space="preserve">En général, </w:t>
      </w:r>
    </w:p>
    <w:p w14:paraId="107C53E5" w14:textId="3973F584" w:rsidR="008D559E" w:rsidRPr="00D96A9E" w:rsidRDefault="008D559E" w:rsidP="00361126">
      <w:pPr>
        <w:pStyle w:val="MonParagraphe"/>
        <w:spacing w:before="0"/>
        <w:ind w:firstLine="0"/>
        <w:rPr>
          <w:rFonts w:eastAsiaTheme="minorEastAsia"/>
          <w:color w:val="000000" w:themeColor="text1"/>
        </w:rPr>
      </w:pPr>
    </w:p>
    <w:sectPr w:rsidR="008D559E" w:rsidRPr="00D96A9E" w:rsidSect="00372E76">
      <w:headerReference w:type="default" r:id="rId8"/>
      <w:footerReference w:type="default" r:id="rId9"/>
      <w:pgSz w:w="11906" w:h="16838"/>
      <w:pgMar w:top="1170" w:right="1134" w:bottom="1170" w:left="1134" w:header="540" w:footer="7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7DBA0" w14:textId="77777777" w:rsidR="000C07B4" w:rsidRDefault="000C07B4">
      <w:r>
        <w:separator/>
      </w:r>
    </w:p>
  </w:endnote>
  <w:endnote w:type="continuationSeparator" w:id="0">
    <w:p w14:paraId="084B0D15" w14:textId="77777777" w:rsidR="000C07B4" w:rsidRDefault="000C0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Bitstream Vera Serif">
    <w:altName w:val="Cambria"/>
    <w:charset w:val="00"/>
    <w:family w:val="roman"/>
    <w:pitch w:val="variable"/>
  </w:font>
  <w:font w:name="Bitstream Vera Sans">
    <w:altName w:val="Calibri"/>
    <w:charset w:val="00"/>
    <w:family w:val="auto"/>
    <w:pitch w:val="variable"/>
  </w:font>
  <w:font w:name="Lucidasans">
    <w:altName w:val="Calibri"/>
    <w:charset w:val="00"/>
    <w:family w:val="auto"/>
    <w:pitch w:val="default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942BB" w14:textId="6B505F2A" w:rsidR="00A76D83" w:rsidRDefault="00A76D83">
    <w:pPr>
      <w:pStyle w:val="Footer"/>
    </w:pPr>
    <w:r>
      <w:tab/>
      <w:t xml:space="preserve">- 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">
      <w:r>
        <w:rPr>
          <w:noProof/>
        </w:rPr>
        <w:t>1</w:t>
      </w:r>
    </w:fldSimple>
    <w:r>
      <w:t xml:space="preserve"> -</w:t>
    </w:r>
    <w:r>
      <w:tab/>
    </w:r>
    <w:r w:rsidR="0098071C">
      <w:t>31</w:t>
    </w:r>
    <w:r w:rsidR="00E15C3C">
      <w:t>/</w:t>
    </w:r>
    <w:r w:rsidR="0098071C">
      <w:t>0</w:t>
    </w:r>
    <w:r w:rsidR="00DA7C44">
      <w:t>1</w:t>
    </w:r>
    <w:r w:rsidR="00E15C3C">
      <w:t>/20</w:t>
    </w:r>
    <w:r w:rsidR="0098071C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06262" w14:textId="77777777" w:rsidR="000C07B4" w:rsidRDefault="000C07B4">
      <w:r>
        <w:rPr>
          <w:color w:val="000000"/>
        </w:rPr>
        <w:separator/>
      </w:r>
    </w:p>
  </w:footnote>
  <w:footnote w:type="continuationSeparator" w:id="0">
    <w:p w14:paraId="43A0DC31" w14:textId="77777777" w:rsidR="000C07B4" w:rsidRDefault="000C0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13C0" w14:textId="3D16158D" w:rsidR="00A76D83" w:rsidRDefault="00A76D83">
    <w:pPr>
      <w:pStyle w:val="MonAuteur"/>
    </w:pPr>
    <w:r>
      <w:t>Auteur</w:t>
    </w:r>
    <w:r w:rsidR="00AA2F7F">
      <w:t>s</w:t>
    </w:r>
    <w:r>
      <w:t> :</w:t>
    </w:r>
    <w:r w:rsidR="00E15C3C">
      <w:t xml:space="preserve"> </w:t>
    </w:r>
    <w:r w:rsidR="00B83516">
      <w:t>HOANG Nghia Hieu</w:t>
    </w:r>
    <w:r w:rsidR="006D5581">
      <w:t xml:space="preserve"> et </w:t>
    </w:r>
    <w:r w:rsidR="0098071C">
      <w:t>TRINH Duc Tuan</w:t>
    </w:r>
    <w:r>
      <w:rPr>
        <w:rFonts w:ascii="Times New Roman" w:hAnsi="Times New Roman"/>
        <w:sz w:val="24"/>
        <w:szCs w:val="24"/>
      </w:rPr>
      <w:tab/>
    </w:r>
    <w:r w:rsidRPr="00F44AF4">
      <w:rPr>
        <w:noProof/>
      </w:rPr>
      <w:drawing>
        <wp:inline distT="0" distB="0" distL="0" distR="0" wp14:anchorId="6FF4A3B3" wp14:editId="308FC4D0">
          <wp:extent cx="1007110" cy="326390"/>
          <wp:effectExtent l="0" t="0" r="8890" b="3810"/>
          <wp:docPr id="37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11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402"/>
    <w:multiLevelType w:val="hybridMultilevel"/>
    <w:tmpl w:val="514ADE8E"/>
    <w:lvl w:ilvl="0" w:tplc="040C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00C231FF"/>
    <w:multiLevelType w:val="hybridMultilevel"/>
    <w:tmpl w:val="58AC522C"/>
    <w:lvl w:ilvl="0" w:tplc="517A466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FCB08DB"/>
    <w:multiLevelType w:val="hybridMultilevel"/>
    <w:tmpl w:val="04B022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512E7"/>
    <w:multiLevelType w:val="hybridMultilevel"/>
    <w:tmpl w:val="1D0A5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37DF5"/>
    <w:multiLevelType w:val="hybridMultilevel"/>
    <w:tmpl w:val="178A4D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A0A70"/>
    <w:multiLevelType w:val="hybridMultilevel"/>
    <w:tmpl w:val="5D16A1AC"/>
    <w:lvl w:ilvl="0" w:tplc="73BEBC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C1723"/>
    <w:multiLevelType w:val="hybridMultilevel"/>
    <w:tmpl w:val="7EE0B56C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1F9C572A"/>
    <w:multiLevelType w:val="hybridMultilevel"/>
    <w:tmpl w:val="23887A82"/>
    <w:lvl w:ilvl="0" w:tplc="7BA041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1667022"/>
    <w:multiLevelType w:val="hybridMultilevel"/>
    <w:tmpl w:val="8ADA65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F18B0"/>
    <w:multiLevelType w:val="hybridMultilevel"/>
    <w:tmpl w:val="B2A05B0E"/>
    <w:lvl w:ilvl="0" w:tplc="45ECDBCC">
      <w:start w:val="3"/>
      <w:numFmt w:val="bullet"/>
      <w:lvlText w:val=""/>
      <w:lvlJc w:val="left"/>
      <w:pPr>
        <w:ind w:left="644" w:hanging="360"/>
      </w:pPr>
      <w:rPr>
        <w:rFonts w:ascii="Wingdings" w:eastAsia="Times New Roman" w:hAnsi="Wingdings" w:cstheme="minorHAns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6FC3BF2"/>
    <w:multiLevelType w:val="hybridMultilevel"/>
    <w:tmpl w:val="2CC6FD42"/>
    <w:lvl w:ilvl="0" w:tplc="2780DDB6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282E3181"/>
    <w:multiLevelType w:val="hybridMultilevel"/>
    <w:tmpl w:val="B9440B06"/>
    <w:lvl w:ilvl="0" w:tplc="60A04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EB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83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987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A03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A2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09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6E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00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C5E3B63"/>
    <w:multiLevelType w:val="multilevel"/>
    <w:tmpl w:val="EBB4FC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2DD040AD"/>
    <w:multiLevelType w:val="hybridMultilevel"/>
    <w:tmpl w:val="FCA4D7D6"/>
    <w:lvl w:ilvl="0" w:tplc="CE645F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EE40D3D"/>
    <w:multiLevelType w:val="hybridMultilevel"/>
    <w:tmpl w:val="68EEF26C"/>
    <w:lvl w:ilvl="0" w:tplc="E1D092B4">
      <w:start w:val="5"/>
      <w:numFmt w:val="bullet"/>
      <w:lvlText w:val="-"/>
      <w:lvlJc w:val="left"/>
      <w:pPr>
        <w:ind w:left="927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07402AA"/>
    <w:multiLevelType w:val="hybridMultilevel"/>
    <w:tmpl w:val="772C65E4"/>
    <w:lvl w:ilvl="0" w:tplc="A31627A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A6292"/>
    <w:multiLevelType w:val="hybridMultilevel"/>
    <w:tmpl w:val="284A152C"/>
    <w:lvl w:ilvl="0" w:tplc="3FF4E38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2717E"/>
    <w:multiLevelType w:val="hybridMultilevel"/>
    <w:tmpl w:val="D53ABA6A"/>
    <w:lvl w:ilvl="0" w:tplc="5A08496C">
      <w:start w:val="6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33533244"/>
    <w:multiLevelType w:val="hybridMultilevel"/>
    <w:tmpl w:val="E9CE29CC"/>
    <w:lvl w:ilvl="0" w:tplc="EF4E400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33637"/>
    <w:multiLevelType w:val="hybridMultilevel"/>
    <w:tmpl w:val="7E0AAC00"/>
    <w:lvl w:ilvl="0" w:tplc="781E88B2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385311"/>
    <w:multiLevelType w:val="hybridMultilevel"/>
    <w:tmpl w:val="2AE4EB36"/>
    <w:lvl w:ilvl="0" w:tplc="2D463358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39733898"/>
    <w:multiLevelType w:val="multilevel"/>
    <w:tmpl w:val="D7660BE4"/>
    <w:styleLink w:val="WW8Num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9B17439"/>
    <w:multiLevelType w:val="hybridMultilevel"/>
    <w:tmpl w:val="404E5CC6"/>
    <w:lvl w:ilvl="0" w:tplc="66F895CC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3B381A0B"/>
    <w:multiLevelType w:val="hybridMultilevel"/>
    <w:tmpl w:val="8B48E584"/>
    <w:lvl w:ilvl="0" w:tplc="90E65F7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1826171"/>
    <w:multiLevelType w:val="hybridMultilevel"/>
    <w:tmpl w:val="4E80E0CE"/>
    <w:lvl w:ilvl="0" w:tplc="C41C030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9017D"/>
    <w:multiLevelType w:val="hybridMultilevel"/>
    <w:tmpl w:val="26DE942A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49C42F96"/>
    <w:multiLevelType w:val="hybridMultilevel"/>
    <w:tmpl w:val="8DBABC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029DB"/>
    <w:multiLevelType w:val="hybridMultilevel"/>
    <w:tmpl w:val="27BEE98E"/>
    <w:lvl w:ilvl="0" w:tplc="2326AC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65F3E0A"/>
    <w:multiLevelType w:val="hybridMultilevel"/>
    <w:tmpl w:val="383A76DE"/>
    <w:lvl w:ilvl="0" w:tplc="D4B4BE2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8C00315"/>
    <w:multiLevelType w:val="hybridMultilevel"/>
    <w:tmpl w:val="15FCCFAA"/>
    <w:lvl w:ilvl="0" w:tplc="6EB459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90D1FE3"/>
    <w:multiLevelType w:val="hybridMultilevel"/>
    <w:tmpl w:val="F6BE574E"/>
    <w:lvl w:ilvl="0" w:tplc="A7084A7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F54361"/>
    <w:multiLevelType w:val="hybridMultilevel"/>
    <w:tmpl w:val="A7F4E372"/>
    <w:lvl w:ilvl="0" w:tplc="17269528">
      <w:start w:val="1"/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680A0BA8"/>
    <w:multiLevelType w:val="hybridMultilevel"/>
    <w:tmpl w:val="B82AAC10"/>
    <w:lvl w:ilvl="0" w:tplc="7BC24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E4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8E4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2E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2E6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C2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43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E8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0AE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Heading4"/>
      <w:lvlText w:val="%1.%2.%3.%4. "/>
      <w:lvlJc w:val="left"/>
      <w:pPr>
        <w:ind w:left="864" w:hanging="864"/>
      </w:pPr>
    </w:lvl>
    <w:lvl w:ilvl="4">
      <w:start w:val="1"/>
      <w:numFmt w:val="decimal"/>
      <w:pStyle w:val="Heading5"/>
      <w:lvlText w:val="%1.%2.%3.%4.%5. 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. 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. "/>
      <w:lvlJc w:val="left"/>
      <w:pPr>
        <w:ind w:left="1584" w:hanging="1584"/>
      </w:pPr>
    </w:lvl>
  </w:abstractNum>
  <w:abstractNum w:abstractNumId="34" w15:restartNumberingAfterBreak="0">
    <w:nsid w:val="6A0B7A09"/>
    <w:multiLevelType w:val="hybridMultilevel"/>
    <w:tmpl w:val="E3420A28"/>
    <w:lvl w:ilvl="0" w:tplc="5A08496C">
      <w:start w:val="6"/>
      <w:numFmt w:val="bullet"/>
      <w:lvlText w:val="-"/>
      <w:lvlJc w:val="left"/>
      <w:pPr>
        <w:ind w:left="928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1408896"/>
    <w:multiLevelType w:val="hybridMultilevel"/>
    <w:tmpl w:val="9AC420D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734D33EC"/>
    <w:multiLevelType w:val="hybridMultilevel"/>
    <w:tmpl w:val="26DE942A"/>
    <w:lvl w:ilvl="0" w:tplc="F90497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7E55128"/>
    <w:multiLevelType w:val="hybridMultilevel"/>
    <w:tmpl w:val="C74E9F68"/>
    <w:lvl w:ilvl="0" w:tplc="6DA84BD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A76D27"/>
    <w:multiLevelType w:val="hybridMultilevel"/>
    <w:tmpl w:val="DE38A1AE"/>
    <w:lvl w:ilvl="0" w:tplc="035E93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CE5065"/>
    <w:multiLevelType w:val="hybridMultilevel"/>
    <w:tmpl w:val="1B2A7386"/>
    <w:lvl w:ilvl="0" w:tplc="0DBE73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46956148">
    <w:abstractNumId w:val="33"/>
  </w:num>
  <w:num w:numId="2" w16cid:durableId="224534419">
    <w:abstractNumId w:val="21"/>
  </w:num>
  <w:num w:numId="3" w16cid:durableId="285475260">
    <w:abstractNumId w:val="12"/>
  </w:num>
  <w:num w:numId="4" w16cid:durableId="1624580343">
    <w:abstractNumId w:val="0"/>
  </w:num>
  <w:num w:numId="5" w16cid:durableId="804127125">
    <w:abstractNumId w:val="17"/>
  </w:num>
  <w:num w:numId="6" w16cid:durableId="280459925">
    <w:abstractNumId w:val="6"/>
  </w:num>
  <w:num w:numId="7" w16cid:durableId="1437671099">
    <w:abstractNumId w:val="34"/>
  </w:num>
  <w:num w:numId="8" w16cid:durableId="1847819125">
    <w:abstractNumId w:val="20"/>
  </w:num>
  <w:num w:numId="9" w16cid:durableId="1338848759">
    <w:abstractNumId w:val="7"/>
  </w:num>
  <w:num w:numId="10" w16cid:durableId="1396392040">
    <w:abstractNumId w:val="18"/>
  </w:num>
  <w:num w:numId="11" w16cid:durableId="2026975057">
    <w:abstractNumId w:val="32"/>
  </w:num>
  <w:num w:numId="12" w16cid:durableId="21591025">
    <w:abstractNumId w:val="14"/>
  </w:num>
  <w:num w:numId="13" w16cid:durableId="1145657493">
    <w:abstractNumId w:val="11"/>
  </w:num>
  <w:num w:numId="14" w16cid:durableId="1834955202">
    <w:abstractNumId w:val="22"/>
  </w:num>
  <w:num w:numId="15" w16cid:durableId="2062315606">
    <w:abstractNumId w:val="15"/>
  </w:num>
  <w:num w:numId="16" w16cid:durableId="1883904316">
    <w:abstractNumId w:val="2"/>
  </w:num>
  <w:num w:numId="17" w16cid:durableId="243029441">
    <w:abstractNumId w:val="24"/>
  </w:num>
  <w:num w:numId="18" w16cid:durableId="1432044817">
    <w:abstractNumId w:val="4"/>
  </w:num>
  <w:num w:numId="19" w16cid:durableId="923414047">
    <w:abstractNumId w:val="19"/>
  </w:num>
  <w:num w:numId="20" w16cid:durableId="1215045310">
    <w:abstractNumId w:val="26"/>
  </w:num>
  <w:num w:numId="21" w16cid:durableId="1662349174">
    <w:abstractNumId w:val="23"/>
  </w:num>
  <w:num w:numId="22" w16cid:durableId="1248347179">
    <w:abstractNumId w:val="5"/>
  </w:num>
  <w:num w:numId="23" w16cid:durableId="1053894781">
    <w:abstractNumId w:val="8"/>
  </w:num>
  <w:num w:numId="24" w16cid:durableId="757825316">
    <w:abstractNumId w:val="28"/>
  </w:num>
  <w:num w:numId="25" w16cid:durableId="321979738">
    <w:abstractNumId w:val="1"/>
  </w:num>
  <w:num w:numId="26" w16cid:durableId="553274857">
    <w:abstractNumId w:val="16"/>
  </w:num>
  <w:num w:numId="27" w16cid:durableId="312107849">
    <w:abstractNumId w:val="37"/>
  </w:num>
  <w:num w:numId="28" w16cid:durableId="986666050">
    <w:abstractNumId w:val="35"/>
  </w:num>
  <w:num w:numId="29" w16cid:durableId="699747621">
    <w:abstractNumId w:val="38"/>
  </w:num>
  <w:num w:numId="30" w16cid:durableId="728918365">
    <w:abstractNumId w:val="36"/>
  </w:num>
  <w:num w:numId="31" w16cid:durableId="1073048253">
    <w:abstractNumId w:val="25"/>
  </w:num>
  <w:num w:numId="32" w16cid:durableId="1286501656">
    <w:abstractNumId w:val="9"/>
  </w:num>
  <w:num w:numId="33" w16cid:durableId="1694109467">
    <w:abstractNumId w:val="29"/>
  </w:num>
  <w:num w:numId="34" w16cid:durableId="157502453">
    <w:abstractNumId w:val="13"/>
  </w:num>
  <w:num w:numId="35" w16cid:durableId="1580752531">
    <w:abstractNumId w:val="10"/>
  </w:num>
  <w:num w:numId="36" w16cid:durableId="898587479">
    <w:abstractNumId w:val="27"/>
  </w:num>
  <w:num w:numId="37" w16cid:durableId="868641166">
    <w:abstractNumId w:val="31"/>
  </w:num>
  <w:num w:numId="38" w16cid:durableId="328095992">
    <w:abstractNumId w:val="3"/>
  </w:num>
  <w:num w:numId="39" w16cid:durableId="646671162">
    <w:abstractNumId w:val="30"/>
  </w:num>
  <w:num w:numId="40" w16cid:durableId="2733532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39"/>
    <w:rsid w:val="000027BF"/>
    <w:rsid w:val="00003859"/>
    <w:rsid w:val="000069F8"/>
    <w:rsid w:val="000105E4"/>
    <w:rsid w:val="00011D23"/>
    <w:rsid w:val="000177BE"/>
    <w:rsid w:val="000179AA"/>
    <w:rsid w:val="0002305A"/>
    <w:rsid w:val="0003183C"/>
    <w:rsid w:val="00031D23"/>
    <w:rsid w:val="000327F5"/>
    <w:rsid w:val="00033729"/>
    <w:rsid w:val="0003658D"/>
    <w:rsid w:val="0005389E"/>
    <w:rsid w:val="00054ABA"/>
    <w:rsid w:val="00055554"/>
    <w:rsid w:val="000658A6"/>
    <w:rsid w:val="000728DF"/>
    <w:rsid w:val="000731EA"/>
    <w:rsid w:val="000954A5"/>
    <w:rsid w:val="000A03B4"/>
    <w:rsid w:val="000B53DB"/>
    <w:rsid w:val="000B5A3A"/>
    <w:rsid w:val="000B7F86"/>
    <w:rsid w:val="000C07B4"/>
    <w:rsid w:val="000C57F1"/>
    <w:rsid w:val="000D2BB3"/>
    <w:rsid w:val="000D751E"/>
    <w:rsid w:val="000E05B3"/>
    <w:rsid w:val="000E0AD1"/>
    <w:rsid w:val="000E1589"/>
    <w:rsid w:val="000F38F7"/>
    <w:rsid w:val="000F4971"/>
    <w:rsid w:val="000F7EB8"/>
    <w:rsid w:val="00117A24"/>
    <w:rsid w:val="00126514"/>
    <w:rsid w:val="00146CB0"/>
    <w:rsid w:val="0015590A"/>
    <w:rsid w:val="00161F33"/>
    <w:rsid w:val="001731A7"/>
    <w:rsid w:val="00177ED3"/>
    <w:rsid w:val="001809E9"/>
    <w:rsid w:val="001831B6"/>
    <w:rsid w:val="001A44C7"/>
    <w:rsid w:val="001B4DB4"/>
    <w:rsid w:val="001B7DDB"/>
    <w:rsid w:val="001C4D33"/>
    <w:rsid w:val="001E1957"/>
    <w:rsid w:val="001E3DD8"/>
    <w:rsid w:val="00205366"/>
    <w:rsid w:val="0020759D"/>
    <w:rsid w:val="00211408"/>
    <w:rsid w:val="00212A2F"/>
    <w:rsid w:val="002143A4"/>
    <w:rsid w:val="002163CD"/>
    <w:rsid w:val="00226AC3"/>
    <w:rsid w:val="00234D2C"/>
    <w:rsid w:val="00256A1F"/>
    <w:rsid w:val="00267D8B"/>
    <w:rsid w:val="00272DEB"/>
    <w:rsid w:val="002745A6"/>
    <w:rsid w:val="0027546A"/>
    <w:rsid w:val="0029262C"/>
    <w:rsid w:val="002A358F"/>
    <w:rsid w:val="002C380B"/>
    <w:rsid w:val="002D2F83"/>
    <w:rsid w:val="002D3496"/>
    <w:rsid w:val="002F2E58"/>
    <w:rsid w:val="00305FC5"/>
    <w:rsid w:val="00310B7C"/>
    <w:rsid w:val="00312CC5"/>
    <w:rsid w:val="003134C6"/>
    <w:rsid w:val="003205DC"/>
    <w:rsid w:val="0032414B"/>
    <w:rsid w:val="003326F2"/>
    <w:rsid w:val="00345655"/>
    <w:rsid w:val="003529EA"/>
    <w:rsid w:val="00356A3D"/>
    <w:rsid w:val="00361126"/>
    <w:rsid w:val="00367ED9"/>
    <w:rsid w:val="00372E76"/>
    <w:rsid w:val="003835FF"/>
    <w:rsid w:val="00390F34"/>
    <w:rsid w:val="003949CB"/>
    <w:rsid w:val="00395311"/>
    <w:rsid w:val="003B0168"/>
    <w:rsid w:val="003B10E1"/>
    <w:rsid w:val="003B656E"/>
    <w:rsid w:val="003C73B5"/>
    <w:rsid w:val="003D42A3"/>
    <w:rsid w:val="003D6B0D"/>
    <w:rsid w:val="003E07C7"/>
    <w:rsid w:val="003E331D"/>
    <w:rsid w:val="003E70AE"/>
    <w:rsid w:val="003F01F0"/>
    <w:rsid w:val="003F1CA4"/>
    <w:rsid w:val="004026CF"/>
    <w:rsid w:val="004075B0"/>
    <w:rsid w:val="0041514B"/>
    <w:rsid w:val="00427B38"/>
    <w:rsid w:val="004376E4"/>
    <w:rsid w:val="0044040E"/>
    <w:rsid w:val="004411CE"/>
    <w:rsid w:val="00444EB6"/>
    <w:rsid w:val="00447FC2"/>
    <w:rsid w:val="004559D0"/>
    <w:rsid w:val="00464B03"/>
    <w:rsid w:val="00486667"/>
    <w:rsid w:val="00492C56"/>
    <w:rsid w:val="004A6067"/>
    <w:rsid w:val="004A69D0"/>
    <w:rsid w:val="004C37AD"/>
    <w:rsid w:val="004D44E2"/>
    <w:rsid w:val="004E6290"/>
    <w:rsid w:val="004E7874"/>
    <w:rsid w:val="004F1949"/>
    <w:rsid w:val="004F1A97"/>
    <w:rsid w:val="00500446"/>
    <w:rsid w:val="0051424F"/>
    <w:rsid w:val="0051793E"/>
    <w:rsid w:val="00522092"/>
    <w:rsid w:val="005450A7"/>
    <w:rsid w:val="00560A13"/>
    <w:rsid w:val="00564029"/>
    <w:rsid w:val="00572574"/>
    <w:rsid w:val="0058044E"/>
    <w:rsid w:val="00582F03"/>
    <w:rsid w:val="0059005A"/>
    <w:rsid w:val="00597BEA"/>
    <w:rsid w:val="005B09FA"/>
    <w:rsid w:val="005B3F69"/>
    <w:rsid w:val="005C40C8"/>
    <w:rsid w:val="005C67C5"/>
    <w:rsid w:val="005D0906"/>
    <w:rsid w:val="005D1447"/>
    <w:rsid w:val="005D6248"/>
    <w:rsid w:val="005E5516"/>
    <w:rsid w:val="005F2EAD"/>
    <w:rsid w:val="005F7B8C"/>
    <w:rsid w:val="006009A5"/>
    <w:rsid w:val="0060546E"/>
    <w:rsid w:val="0061548A"/>
    <w:rsid w:val="00622CD3"/>
    <w:rsid w:val="006307BD"/>
    <w:rsid w:val="00631807"/>
    <w:rsid w:val="00635CB5"/>
    <w:rsid w:val="00640E59"/>
    <w:rsid w:val="00643F79"/>
    <w:rsid w:val="00663E05"/>
    <w:rsid w:val="00667D55"/>
    <w:rsid w:val="0067493E"/>
    <w:rsid w:val="006770F6"/>
    <w:rsid w:val="006910D3"/>
    <w:rsid w:val="006C0D0A"/>
    <w:rsid w:val="006C4C40"/>
    <w:rsid w:val="006D5581"/>
    <w:rsid w:val="006E43D9"/>
    <w:rsid w:val="006E46D3"/>
    <w:rsid w:val="006E78C3"/>
    <w:rsid w:val="006F4280"/>
    <w:rsid w:val="007000B9"/>
    <w:rsid w:val="0070143A"/>
    <w:rsid w:val="007027AA"/>
    <w:rsid w:val="0070709E"/>
    <w:rsid w:val="00712697"/>
    <w:rsid w:val="00717BE8"/>
    <w:rsid w:val="0072301D"/>
    <w:rsid w:val="00724891"/>
    <w:rsid w:val="00734386"/>
    <w:rsid w:val="0074218E"/>
    <w:rsid w:val="00742CC4"/>
    <w:rsid w:val="00773E4F"/>
    <w:rsid w:val="00783492"/>
    <w:rsid w:val="00792724"/>
    <w:rsid w:val="007B497C"/>
    <w:rsid w:val="007B73B7"/>
    <w:rsid w:val="007C4C23"/>
    <w:rsid w:val="007C6E2F"/>
    <w:rsid w:val="007D7C10"/>
    <w:rsid w:val="007E2D29"/>
    <w:rsid w:val="007E3B14"/>
    <w:rsid w:val="007F068A"/>
    <w:rsid w:val="007F30D1"/>
    <w:rsid w:val="0080052B"/>
    <w:rsid w:val="008117F3"/>
    <w:rsid w:val="00814F95"/>
    <w:rsid w:val="00821D5E"/>
    <w:rsid w:val="00822325"/>
    <w:rsid w:val="00822EBD"/>
    <w:rsid w:val="00822EF3"/>
    <w:rsid w:val="00824C04"/>
    <w:rsid w:val="00831C7A"/>
    <w:rsid w:val="008327AD"/>
    <w:rsid w:val="00834008"/>
    <w:rsid w:val="00836FF0"/>
    <w:rsid w:val="00843763"/>
    <w:rsid w:val="008511A5"/>
    <w:rsid w:val="00854B5B"/>
    <w:rsid w:val="00864536"/>
    <w:rsid w:val="00864D4A"/>
    <w:rsid w:val="0086771A"/>
    <w:rsid w:val="00874C4E"/>
    <w:rsid w:val="00874EAE"/>
    <w:rsid w:val="00877CD1"/>
    <w:rsid w:val="00890A03"/>
    <w:rsid w:val="008948AC"/>
    <w:rsid w:val="00895051"/>
    <w:rsid w:val="0089530C"/>
    <w:rsid w:val="008B13FA"/>
    <w:rsid w:val="008B2002"/>
    <w:rsid w:val="008C59B9"/>
    <w:rsid w:val="008D1269"/>
    <w:rsid w:val="008D559E"/>
    <w:rsid w:val="008E49D7"/>
    <w:rsid w:val="008E4BD0"/>
    <w:rsid w:val="008E7A14"/>
    <w:rsid w:val="0092200F"/>
    <w:rsid w:val="009229D2"/>
    <w:rsid w:val="00927192"/>
    <w:rsid w:val="00945F59"/>
    <w:rsid w:val="00956A79"/>
    <w:rsid w:val="0096174F"/>
    <w:rsid w:val="00975503"/>
    <w:rsid w:val="0098071C"/>
    <w:rsid w:val="0098560A"/>
    <w:rsid w:val="00993910"/>
    <w:rsid w:val="0099756B"/>
    <w:rsid w:val="009A2AFB"/>
    <w:rsid w:val="009A7736"/>
    <w:rsid w:val="009A7CAC"/>
    <w:rsid w:val="009B599A"/>
    <w:rsid w:val="009C2008"/>
    <w:rsid w:val="009C39AB"/>
    <w:rsid w:val="009C4606"/>
    <w:rsid w:val="009C553E"/>
    <w:rsid w:val="009D4096"/>
    <w:rsid w:val="009D41A9"/>
    <w:rsid w:val="009E293F"/>
    <w:rsid w:val="009E437D"/>
    <w:rsid w:val="009E6353"/>
    <w:rsid w:val="009F11ED"/>
    <w:rsid w:val="009F2FA8"/>
    <w:rsid w:val="009F6235"/>
    <w:rsid w:val="00A00C7F"/>
    <w:rsid w:val="00A134E4"/>
    <w:rsid w:val="00A23267"/>
    <w:rsid w:val="00A32184"/>
    <w:rsid w:val="00A44420"/>
    <w:rsid w:val="00A51F43"/>
    <w:rsid w:val="00A643F4"/>
    <w:rsid w:val="00A73ADF"/>
    <w:rsid w:val="00A755F4"/>
    <w:rsid w:val="00A76D83"/>
    <w:rsid w:val="00A80C68"/>
    <w:rsid w:val="00A85DCC"/>
    <w:rsid w:val="00A863EA"/>
    <w:rsid w:val="00A90DCD"/>
    <w:rsid w:val="00A90F87"/>
    <w:rsid w:val="00A9189B"/>
    <w:rsid w:val="00A95224"/>
    <w:rsid w:val="00A9557A"/>
    <w:rsid w:val="00A97034"/>
    <w:rsid w:val="00AA20A9"/>
    <w:rsid w:val="00AA2F7F"/>
    <w:rsid w:val="00AB4406"/>
    <w:rsid w:val="00AC377D"/>
    <w:rsid w:val="00AC4B5B"/>
    <w:rsid w:val="00AD3070"/>
    <w:rsid w:val="00AE1F5E"/>
    <w:rsid w:val="00AF2952"/>
    <w:rsid w:val="00AF5601"/>
    <w:rsid w:val="00B06592"/>
    <w:rsid w:val="00B07DBF"/>
    <w:rsid w:val="00B155DB"/>
    <w:rsid w:val="00B42639"/>
    <w:rsid w:val="00B45EB2"/>
    <w:rsid w:val="00B637E5"/>
    <w:rsid w:val="00B64B46"/>
    <w:rsid w:val="00B72EF2"/>
    <w:rsid w:val="00B74FE7"/>
    <w:rsid w:val="00B80657"/>
    <w:rsid w:val="00B80FB7"/>
    <w:rsid w:val="00B83516"/>
    <w:rsid w:val="00B85D7B"/>
    <w:rsid w:val="00B86AA3"/>
    <w:rsid w:val="00B920C6"/>
    <w:rsid w:val="00B9486A"/>
    <w:rsid w:val="00BA0EA2"/>
    <w:rsid w:val="00BA3FE9"/>
    <w:rsid w:val="00BB55BF"/>
    <w:rsid w:val="00BC4914"/>
    <w:rsid w:val="00BD33E1"/>
    <w:rsid w:val="00BD7E2B"/>
    <w:rsid w:val="00C003F4"/>
    <w:rsid w:val="00C009F6"/>
    <w:rsid w:val="00C05786"/>
    <w:rsid w:val="00C12B62"/>
    <w:rsid w:val="00C20DBA"/>
    <w:rsid w:val="00C262DB"/>
    <w:rsid w:val="00C341A3"/>
    <w:rsid w:val="00C34B5E"/>
    <w:rsid w:val="00C365D9"/>
    <w:rsid w:val="00C46916"/>
    <w:rsid w:val="00C54970"/>
    <w:rsid w:val="00C6170D"/>
    <w:rsid w:val="00C72344"/>
    <w:rsid w:val="00C74DDC"/>
    <w:rsid w:val="00C76266"/>
    <w:rsid w:val="00C77C46"/>
    <w:rsid w:val="00C77DF9"/>
    <w:rsid w:val="00CA08CD"/>
    <w:rsid w:val="00CB6F69"/>
    <w:rsid w:val="00CC2DA2"/>
    <w:rsid w:val="00CC304A"/>
    <w:rsid w:val="00CC61D5"/>
    <w:rsid w:val="00CC6E73"/>
    <w:rsid w:val="00CC7ACC"/>
    <w:rsid w:val="00CD35F0"/>
    <w:rsid w:val="00CD4373"/>
    <w:rsid w:val="00CF54CE"/>
    <w:rsid w:val="00CF62A0"/>
    <w:rsid w:val="00CF64F5"/>
    <w:rsid w:val="00D05A4A"/>
    <w:rsid w:val="00D077CB"/>
    <w:rsid w:val="00D21BE4"/>
    <w:rsid w:val="00D23E27"/>
    <w:rsid w:val="00D326D3"/>
    <w:rsid w:val="00D3675F"/>
    <w:rsid w:val="00D36794"/>
    <w:rsid w:val="00D3742E"/>
    <w:rsid w:val="00D40E00"/>
    <w:rsid w:val="00D41394"/>
    <w:rsid w:val="00D43B46"/>
    <w:rsid w:val="00D56974"/>
    <w:rsid w:val="00D56BBB"/>
    <w:rsid w:val="00D64834"/>
    <w:rsid w:val="00D903F9"/>
    <w:rsid w:val="00D96A9E"/>
    <w:rsid w:val="00DA7C44"/>
    <w:rsid w:val="00DB5AAC"/>
    <w:rsid w:val="00DE5106"/>
    <w:rsid w:val="00DE5810"/>
    <w:rsid w:val="00DE794C"/>
    <w:rsid w:val="00DF0CBD"/>
    <w:rsid w:val="00E01CD6"/>
    <w:rsid w:val="00E02A10"/>
    <w:rsid w:val="00E10B7D"/>
    <w:rsid w:val="00E15C3C"/>
    <w:rsid w:val="00E234DC"/>
    <w:rsid w:val="00E244D4"/>
    <w:rsid w:val="00E41DF6"/>
    <w:rsid w:val="00E61C77"/>
    <w:rsid w:val="00E625B0"/>
    <w:rsid w:val="00E632BE"/>
    <w:rsid w:val="00E67EFB"/>
    <w:rsid w:val="00E72080"/>
    <w:rsid w:val="00E75B95"/>
    <w:rsid w:val="00E80368"/>
    <w:rsid w:val="00E87FC4"/>
    <w:rsid w:val="00EA05F6"/>
    <w:rsid w:val="00EA1486"/>
    <w:rsid w:val="00EC13FF"/>
    <w:rsid w:val="00EC2593"/>
    <w:rsid w:val="00EC4D73"/>
    <w:rsid w:val="00EC5CE1"/>
    <w:rsid w:val="00ED4CCF"/>
    <w:rsid w:val="00EE2CAD"/>
    <w:rsid w:val="00EE3C18"/>
    <w:rsid w:val="00EF10DD"/>
    <w:rsid w:val="00F07049"/>
    <w:rsid w:val="00F25C42"/>
    <w:rsid w:val="00F267D7"/>
    <w:rsid w:val="00F27982"/>
    <w:rsid w:val="00F800A7"/>
    <w:rsid w:val="00F81BC7"/>
    <w:rsid w:val="00F874D6"/>
    <w:rsid w:val="00F97470"/>
    <w:rsid w:val="00F97C29"/>
    <w:rsid w:val="00F97C89"/>
    <w:rsid w:val="00FA1DB5"/>
    <w:rsid w:val="00FA2398"/>
    <w:rsid w:val="00FC4F9E"/>
    <w:rsid w:val="00FD67E7"/>
    <w:rsid w:val="00FE1C15"/>
    <w:rsid w:val="00FE2CFC"/>
    <w:rsid w:val="00FE3120"/>
    <w:rsid w:val="00FE3C2E"/>
    <w:rsid w:val="00FF2849"/>
    <w:rsid w:val="00FF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C04B1"/>
  <w15:chartTrackingRefBased/>
  <w15:docId w15:val="{B116CD85-4AFB-4F1A-8829-36E2BC3E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itstream Vera Serif" w:eastAsia="Bitstream Vera Sans" w:hAnsi="Bitstream Vera Serif" w:cs="Lucidasans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267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">
    <w:name w:val="List"/>
    <w:basedOn w:val="Textbody"/>
    <w:rPr>
      <w:rFonts w:cs="Lucidasans"/>
    </w:rPr>
  </w:style>
  <w:style w:type="paragraph" w:styleId="Header">
    <w:name w:val="header"/>
    <w:basedOn w:val="Standard"/>
    <w:pPr>
      <w:tabs>
        <w:tab w:val="center" w:pos="4536"/>
        <w:tab w:val="right" w:pos="9072"/>
      </w:tabs>
    </w:pPr>
  </w:style>
  <w:style w:type="paragraph" w:styleId="Footer">
    <w:name w:val="footer"/>
    <w:basedOn w:val="Standard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paragraph" w:styleId="Caption">
    <w:name w:val="caption"/>
    <w:basedOn w:val="Standard"/>
    <w:next w:val="Standard"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ascii="Calibri" w:hAnsi="Calibri" w:cs="Lucidasans"/>
    </w:rPr>
  </w:style>
  <w:style w:type="paragraph" w:customStyle="1" w:styleId="MonParagraphe">
    <w:name w:val="MonParagraphe"/>
    <w:basedOn w:val="Standard"/>
    <w:qFormat/>
    <w:rsid w:val="00BA0EA2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Heading2"/>
    <w:next w:val="MonParagraphe"/>
    <w:qFormat/>
    <w:pPr>
      <w:numPr>
        <w:ilvl w:val="1"/>
        <w:numId w:val="1"/>
      </w:numPr>
    </w:pPr>
    <w:rPr>
      <w:i w:val="0"/>
    </w:rPr>
  </w:style>
  <w:style w:type="paragraph" w:customStyle="1" w:styleId="MonTitreSection">
    <w:name w:val="MonTitreSection"/>
    <w:basedOn w:val="Heading1"/>
    <w:next w:val="MonParagraphe"/>
    <w:qFormat/>
    <w:rsid w:val="0051424F"/>
    <w:pPr>
      <w:numPr>
        <w:numId w:val="1"/>
      </w:numPr>
    </w:pPr>
    <w:rPr>
      <w:u w:val="single"/>
    </w:rPr>
  </w:style>
  <w:style w:type="paragraph" w:customStyle="1" w:styleId="MonTitre">
    <w:name w:val="MonTitre"/>
    <w:basedOn w:val="Standard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Caption"/>
  </w:style>
  <w:style w:type="paragraph" w:customStyle="1" w:styleId="Framecontents">
    <w:name w:val="Frame contents"/>
    <w:basedOn w:val="Textbody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Formule">
    <w:name w:val="Formule"/>
    <w:basedOn w:val="Caption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pPr>
      <w:spacing w:befor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pPr>
      <w:numPr>
        <w:ilvl w:val="2"/>
      </w:numPr>
      <w:outlineLvl w:val="2"/>
    </w:pPr>
    <w:rPr>
      <w:i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Caption"/>
    <w:qFormat/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character" w:styleId="PageNumber">
    <w:name w:val="page number"/>
    <w:basedOn w:val="DefaultParagraphFon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retirer">
    <w:name w:val="A retirer"/>
    <w:rPr>
      <w:strike/>
      <w:color w:val="FF3333"/>
    </w:rPr>
  </w:style>
  <w:style w:type="numbering" w:customStyle="1" w:styleId="WW8Num1">
    <w:name w:val="WW8Num1"/>
    <w:basedOn w:val="NoList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74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747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97470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77DF9"/>
    <w:pPr>
      <w:tabs>
        <w:tab w:val="left" w:pos="480"/>
        <w:tab w:val="right" w:leader="dot" w:pos="9628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F9747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97470"/>
    <w:pPr>
      <w:spacing w:after="100"/>
      <w:ind w:left="480"/>
    </w:pPr>
  </w:style>
  <w:style w:type="character" w:styleId="Hyperlink">
    <w:name w:val="Hyperlink"/>
    <w:uiPriority w:val="99"/>
    <w:unhideWhenUsed/>
    <w:rsid w:val="00F97470"/>
    <w:rPr>
      <w:color w:val="0000FF"/>
      <w:u w:val="single"/>
    </w:rPr>
  </w:style>
  <w:style w:type="table" w:styleId="TableGrid">
    <w:name w:val="Table Grid"/>
    <w:basedOn w:val="TableNormal"/>
    <w:uiPriority w:val="39"/>
    <w:rsid w:val="00A95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87FC4"/>
    <w:rPr>
      <w:color w:val="808080"/>
    </w:rPr>
  </w:style>
  <w:style w:type="paragraph" w:customStyle="1" w:styleId="Default">
    <w:name w:val="Default"/>
    <w:rsid w:val="00003859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table" w:styleId="PlainTable1">
    <w:name w:val="Plain Table 1"/>
    <w:basedOn w:val="TableNormal"/>
    <w:uiPriority w:val="41"/>
    <w:rsid w:val="00F2798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2798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A2F7F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ja-JP"/>
    </w:rPr>
  </w:style>
  <w:style w:type="paragraph" w:styleId="NormalWeb">
    <w:name w:val="Normal (Web)"/>
    <w:basedOn w:val="Normal"/>
    <w:uiPriority w:val="99"/>
    <w:unhideWhenUsed/>
    <w:rsid w:val="00AA2F7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ja-JP"/>
    </w:rPr>
  </w:style>
  <w:style w:type="character" w:customStyle="1" w:styleId="viiyi">
    <w:name w:val="viiyi"/>
    <w:basedOn w:val="DefaultParagraphFont"/>
    <w:rsid w:val="00FF7A1F"/>
  </w:style>
  <w:style w:type="character" w:customStyle="1" w:styleId="jlqj4b">
    <w:name w:val="jlqj4b"/>
    <w:basedOn w:val="DefaultParagraphFont"/>
    <w:rsid w:val="00FF7A1F"/>
  </w:style>
  <w:style w:type="character" w:styleId="UnresolvedMention">
    <w:name w:val="Unresolved Mention"/>
    <w:basedOn w:val="DefaultParagraphFont"/>
    <w:uiPriority w:val="99"/>
    <w:rsid w:val="00464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47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90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83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5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demigneux\AppData\Local\Packages\Microsoft.MicrosoftEdge_8wekyb3d8bbwe\TempState\Downloads\Modele-rapportScientifique-2017%20(1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58384-1A87-4D8B-9ADA-E425466F2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Modele-rapportScientifique-2017 (1)</Template>
  <TotalTime>1336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CREATIS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gdemigneux</dc:creator>
  <cp:keywords/>
  <cp:lastModifiedBy>Hoang Nghia Hieu</cp:lastModifiedBy>
  <cp:revision>18</cp:revision>
  <cp:lastPrinted>2020-03-29T14:22:00Z</cp:lastPrinted>
  <dcterms:created xsi:type="dcterms:W3CDTF">2022-11-09T13:33:00Z</dcterms:created>
  <dcterms:modified xsi:type="dcterms:W3CDTF">2023-02-01T07:16:00Z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