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49C4" w14:textId="77777777" w:rsidR="004D7667" w:rsidRDefault="0098071C" w:rsidP="0098071C">
      <w:pPr>
        <w:pStyle w:val="MonTitre"/>
        <w:rPr>
          <w:noProof/>
        </w:rPr>
      </w:pPr>
      <w:r w:rsidRPr="0098071C">
        <w:t>Programmation Parall</w:t>
      </w:r>
      <w:r>
        <w:t>è</w:t>
      </w:r>
      <w:r w:rsidRPr="0098071C">
        <w:t>le et Concurrente</w:t>
      </w:r>
      <w:r>
        <w:fldChar w:fldCharType="begin"/>
      </w:r>
      <w:r>
        <w:instrText xml:space="preserve"> TOC \o "1-1" \h \z \u </w:instrText>
      </w:r>
      <w:r>
        <w:fldChar w:fldCharType="separate"/>
      </w:r>
    </w:p>
    <w:p w14:paraId="4729A371" w14:textId="2196FB77" w:rsidR="004D7667" w:rsidRDefault="00000000">
      <w:pPr>
        <w:pStyle w:val="TOC1"/>
        <w:rPr>
          <w:rFonts w:asciiTheme="minorHAnsi" w:eastAsiaTheme="minorEastAsia" w:hAnsiTheme="minorHAnsi" w:cstheme="minorBidi"/>
          <w:noProof/>
          <w:kern w:val="0"/>
          <w:sz w:val="22"/>
          <w:szCs w:val="22"/>
          <w:lang w:val="en-US" w:eastAsia="en-US"/>
        </w:rPr>
      </w:pPr>
      <w:hyperlink w:anchor="_Toc126360419" w:history="1">
        <w:r w:rsidR="004D7667" w:rsidRPr="00652CDC">
          <w:rPr>
            <w:rStyle w:val="Hyperlink"/>
            <w:noProof/>
          </w:rPr>
          <w:t>I.</w:t>
        </w:r>
        <w:r w:rsidR="004D7667">
          <w:rPr>
            <w:rFonts w:asciiTheme="minorHAnsi" w:eastAsiaTheme="minorEastAsia" w:hAnsiTheme="minorHAnsi" w:cstheme="minorBidi"/>
            <w:noProof/>
            <w:kern w:val="0"/>
            <w:sz w:val="22"/>
            <w:szCs w:val="22"/>
            <w:lang w:val="en-US" w:eastAsia="en-US"/>
          </w:rPr>
          <w:tab/>
        </w:r>
        <w:r w:rsidR="004D7667" w:rsidRPr="00652CDC">
          <w:rPr>
            <w:rStyle w:val="Hyperlink"/>
            <w:noProof/>
          </w:rPr>
          <w:t>Introduction :</w:t>
        </w:r>
        <w:r w:rsidR="004D7667">
          <w:rPr>
            <w:noProof/>
            <w:webHidden/>
          </w:rPr>
          <w:tab/>
        </w:r>
        <w:r w:rsidR="004D7667">
          <w:rPr>
            <w:noProof/>
            <w:webHidden/>
          </w:rPr>
          <w:fldChar w:fldCharType="begin"/>
        </w:r>
        <w:r w:rsidR="004D7667">
          <w:rPr>
            <w:noProof/>
            <w:webHidden/>
          </w:rPr>
          <w:instrText xml:space="preserve"> PAGEREF _Toc126360419 \h </w:instrText>
        </w:r>
        <w:r w:rsidR="004D7667">
          <w:rPr>
            <w:noProof/>
            <w:webHidden/>
          </w:rPr>
        </w:r>
        <w:r w:rsidR="004D7667">
          <w:rPr>
            <w:noProof/>
            <w:webHidden/>
          </w:rPr>
          <w:fldChar w:fldCharType="separate"/>
        </w:r>
        <w:r w:rsidR="004D7667">
          <w:rPr>
            <w:noProof/>
            <w:webHidden/>
          </w:rPr>
          <w:t>1</w:t>
        </w:r>
        <w:r w:rsidR="004D7667">
          <w:rPr>
            <w:noProof/>
            <w:webHidden/>
          </w:rPr>
          <w:fldChar w:fldCharType="end"/>
        </w:r>
      </w:hyperlink>
    </w:p>
    <w:p w14:paraId="23700B95" w14:textId="43F570BC" w:rsidR="004D7667" w:rsidRDefault="00000000">
      <w:pPr>
        <w:pStyle w:val="TOC1"/>
        <w:rPr>
          <w:rFonts w:asciiTheme="minorHAnsi" w:eastAsiaTheme="minorEastAsia" w:hAnsiTheme="minorHAnsi" w:cstheme="minorBidi"/>
          <w:noProof/>
          <w:kern w:val="0"/>
          <w:sz w:val="22"/>
          <w:szCs w:val="22"/>
          <w:lang w:val="en-US" w:eastAsia="en-US"/>
        </w:rPr>
      </w:pPr>
      <w:hyperlink w:anchor="_Toc126360420" w:history="1">
        <w:r w:rsidR="004D7667" w:rsidRPr="00652CDC">
          <w:rPr>
            <w:rStyle w:val="Hyperlink"/>
            <w:noProof/>
          </w:rPr>
          <w:t>II.</w:t>
        </w:r>
        <w:r w:rsidR="004D7667">
          <w:rPr>
            <w:rFonts w:asciiTheme="minorHAnsi" w:eastAsiaTheme="minorEastAsia" w:hAnsiTheme="minorHAnsi" w:cstheme="minorBidi"/>
            <w:noProof/>
            <w:kern w:val="0"/>
            <w:sz w:val="22"/>
            <w:szCs w:val="22"/>
            <w:lang w:val="en-US" w:eastAsia="en-US"/>
          </w:rPr>
          <w:tab/>
        </w:r>
        <w:r w:rsidR="004D7667" w:rsidRPr="00652CDC">
          <w:rPr>
            <w:rStyle w:val="Hyperlink"/>
            <w:noProof/>
          </w:rPr>
          <w:t>Conception et Techniques :</w:t>
        </w:r>
        <w:r w:rsidR="004D7667">
          <w:rPr>
            <w:noProof/>
            <w:webHidden/>
          </w:rPr>
          <w:tab/>
        </w:r>
        <w:r w:rsidR="004D7667">
          <w:rPr>
            <w:noProof/>
            <w:webHidden/>
          </w:rPr>
          <w:fldChar w:fldCharType="begin"/>
        </w:r>
        <w:r w:rsidR="004D7667">
          <w:rPr>
            <w:noProof/>
            <w:webHidden/>
          </w:rPr>
          <w:instrText xml:space="preserve"> PAGEREF _Toc126360420 \h </w:instrText>
        </w:r>
        <w:r w:rsidR="004D7667">
          <w:rPr>
            <w:noProof/>
            <w:webHidden/>
          </w:rPr>
        </w:r>
        <w:r w:rsidR="004D7667">
          <w:rPr>
            <w:noProof/>
            <w:webHidden/>
          </w:rPr>
          <w:fldChar w:fldCharType="separate"/>
        </w:r>
        <w:r w:rsidR="004D7667">
          <w:rPr>
            <w:noProof/>
            <w:webHidden/>
          </w:rPr>
          <w:t>1</w:t>
        </w:r>
        <w:r w:rsidR="004D7667">
          <w:rPr>
            <w:noProof/>
            <w:webHidden/>
          </w:rPr>
          <w:fldChar w:fldCharType="end"/>
        </w:r>
      </w:hyperlink>
    </w:p>
    <w:p w14:paraId="1C790B54" w14:textId="0D910CF9" w:rsidR="004D7667" w:rsidRDefault="00000000">
      <w:pPr>
        <w:pStyle w:val="TOC1"/>
        <w:rPr>
          <w:rFonts w:asciiTheme="minorHAnsi" w:eastAsiaTheme="minorEastAsia" w:hAnsiTheme="minorHAnsi" w:cstheme="minorBidi"/>
          <w:noProof/>
          <w:kern w:val="0"/>
          <w:sz w:val="22"/>
          <w:szCs w:val="22"/>
          <w:lang w:val="en-US" w:eastAsia="en-US"/>
        </w:rPr>
      </w:pPr>
      <w:hyperlink w:anchor="_Toc126360421" w:history="1">
        <w:r w:rsidR="004D7667" w:rsidRPr="00652CDC">
          <w:rPr>
            <w:rStyle w:val="Hyperlink"/>
            <w:noProof/>
          </w:rPr>
          <w:t>III.</w:t>
        </w:r>
        <w:r w:rsidR="004D7667">
          <w:rPr>
            <w:rFonts w:asciiTheme="minorHAnsi" w:eastAsiaTheme="minorEastAsia" w:hAnsiTheme="minorHAnsi" w:cstheme="minorBidi"/>
            <w:noProof/>
            <w:kern w:val="0"/>
            <w:sz w:val="22"/>
            <w:szCs w:val="22"/>
            <w:lang w:val="en-US" w:eastAsia="en-US"/>
          </w:rPr>
          <w:tab/>
        </w:r>
        <w:r w:rsidR="004D7667" w:rsidRPr="00652CDC">
          <w:rPr>
            <w:rStyle w:val="Hyperlink"/>
            <w:noProof/>
          </w:rPr>
          <w:t>Architecture et Protocoles :</w:t>
        </w:r>
        <w:r w:rsidR="004D7667">
          <w:rPr>
            <w:noProof/>
            <w:webHidden/>
          </w:rPr>
          <w:tab/>
        </w:r>
        <w:r w:rsidR="004D7667">
          <w:rPr>
            <w:noProof/>
            <w:webHidden/>
          </w:rPr>
          <w:fldChar w:fldCharType="begin"/>
        </w:r>
        <w:r w:rsidR="004D7667">
          <w:rPr>
            <w:noProof/>
            <w:webHidden/>
          </w:rPr>
          <w:instrText xml:space="preserve"> PAGEREF _Toc126360421 \h </w:instrText>
        </w:r>
        <w:r w:rsidR="004D7667">
          <w:rPr>
            <w:noProof/>
            <w:webHidden/>
          </w:rPr>
        </w:r>
        <w:r w:rsidR="004D7667">
          <w:rPr>
            <w:noProof/>
            <w:webHidden/>
          </w:rPr>
          <w:fldChar w:fldCharType="separate"/>
        </w:r>
        <w:r w:rsidR="004D7667">
          <w:rPr>
            <w:noProof/>
            <w:webHidden/>
          </w:rPr>
          <w:t>2</w:t>
        </w:r>
        <w:r w:rsidR="004D7667">
          <w:rPr>
            <w:noProof/>
            <w:webHidden/>
          </w:rPr>
          <w:fldChar w:fldCharType="end"/>
        </w:r>
      </w:hyperlink>
    </w:p>
    <w:p w14:paraId="6AB451D5" w14:textId="5951D39D" w:rsidR="004D7667" w:rsidRDefault="00000000">
      <w:pPr>
        <w:pStyle w:val="TOC1"/>
        <w:rPr>
          <w:rFonts w:asciiTheme="minorHAnsi" w:eastAsiaTheme="minorEastAsia" w:hAnsiTheme="minorHAnsi" w:cstheme="minorBidi"/>
          <w:noProof/>
          <w:kern w:val="0"/>
          <w:sz w:val="22"/>
          <w:szCs w:val="22"/>
          <w:lang w:val="en-US" w:eastAsia="en-US"/>
        </w:rPr>
      </w:pPr>
      <w:hyperlink w:anchor="_Toc126360422" w:history="1">
        <w:r w:rsidR="004D7667" w:rsidRPr="00652CDC">
          <w:rPr>
            <w:rStyle w:val="Hyperlink"/>
            <w:noProof/>
          </w:rPr>
          <w:t>IV.</w:t>
        </w:r>
        <w:r w:rsidR="004D7667">
          <w:rPr>
            <w:rFonts w:asciiTheme="minorHAnsi" w:eastAsiaTheme="minorEastAsia" w:hAnsiTheme="minorHAnsi" w:cstheme="minorBidi"/>
            <w:noProof/>
            <w:kern w:val="0"/>
            <w:sz w:val="22"/>
            <w:szCs w:val="22"/>
            <w:lang w:val="en-US" w:eastAsia="en-US"/>
          </w:rPr>
          <w:tab/>
        </w:r>
        <w:r w:rsidR="004D7667" w:rsidRPr="00652CDC">
          <w:rPr>
            <w:rStyle w:val="Hyperlink"/>
            <w:noProof/>
          </w:rPr>
          <w:t>Algorithmes :</w:t>
        </w:r>
        <w:r w:rsidR="004D7667">
          <w:rPr>
            <w:noProof/>
            <w:webHidden/>
          </w:rPr>
          <w:tab/>
        </w:r>
        <w:r w:rsidR="004D7667">
          <w:rPr>
            <w:noProof/>
            <w:webHidden/>
          </w:rPr>
          <w:fldChar w:fldCharType="begin"/>
        </w:r>
        <w:r w:rsidR="004D7667">
          <w:rPr>
            <w:noProof/>
            <w:webHidden/>
          </w:rPr>
          <w:instrText xml:space="preserve"> PAGEREF _Toc126360422 \h </w:instrText>
        </w:r>
        <w:r w:rsidR="004D7667">
          <w:rPr>
            <w:noProof/>
            <w:webHidden/>
          </w:rPr>
        </w:r>
        <w:r w:rsidR="004D7667">
          <w:rPr>
            <w:noProof/>
            <w:webHidden/>
          </w:rPr>
          <w:fldChar w:fldCharType="separate"/>
        </w:r>
        <w:r w:rsidR="004D7667">
          <w:rPr>
            <w:noProof/>
            <w:webHidden/>
          </w:rPr>
          <w:t>2</w:t>
        </w:r>
        <w:r w:rsidR="004D7667">
          <w:rPr>
            <w:noProof/>
            <w:webHidden/>
          </w:rPr>
          <w:fldChar w:fldCharType="end"/>
        </w:r>
      </w:hyperlink>
    </w:p>
    <w:p w14:paraId="22B43AB0" w14:textId="2A25F41B" w:rsidR="004D7667" w:rsidRDefault="00000000">
      <w:pPr>
        <w:pStyle w:val="TOC1"/>
        <w:rPr>
          <w:rFonts w:asciiTheme="minorHAnsi" w:eastAsiaTheme="minorEastAsia" w:hAnsiTheme="minorHAnsi" w:cstheme="minorBidi"/>
          <w:noProof/>
          <w:kern w:val="0"/>
          <w:sz w:val="22"/>
          <w:szCs w:val="22"/>
          <w:lang w:val="en-US" w:eastAsia="en-US"/>
        </w:rPr>
      </w:pPr>
      <w:hyperlink w:anchor="_Toc126360423" w:history="1">
        <w:r w:rsidR="004D7667" w:rsidRPr="00652CDC">
          <w:rPr>
            <w:rStyle w:val="Hyperlink"/>
            <w:noProof/>
          </w:rPr>
          <w:t>V.</w:t>
        </w:r>
        <w:r w:rsidR="004D7667">
          <w:rPr>
            <w:rFonts w:asciiTheme="minorHAnsi" w:eastAsiaTheme="minorEastAsia" w:hAnsiTheme="minorHAnsi" w:cstheme="minorBidi"/>
            <w:noProof/>
            <w:kern w:val="0"/>
            <w:sz w:val="22"/>
            <w:szCs w:val="22"/>
            <w:lang w:val="en-US" w:eastAsia="en-US"/>
          </w:rPr>
          <w:tab/>
        </w:r>
        <w:r w:rsidR="004D7667" w:rsidRPr="00652CDC">
          <w:rPr>
            <w:rStyle w:val="Hyperlink"/>
            <w:noProof/>
          </w:rPr>
          <w:t>Plan :</w:t>
        </w:r>
        <w:r w:rsidR="004D7667">
          <w:rPr>
            <w:noProof/>
            <w:webHidden/>
          </w:rPr>
          <w:tab/>
        </w:r>
        <w:r w:rsidR="004D7667">
          <w:rPr>
            <w:noProof/>
            <w:webHidden/>
          </w:rPr>
          <w:fldChar w:fldCharType="begin"/>
        </w:r>
        <w:r w:rsidR="004D7667">
          <w:rPr>
            <w:noProof/>
            <w:webHidden/>
          </w:rPr>
          <w:instrText xml:space="preserve"> PAGEREF _Toc126360423 \h </w:instrText>
        </w:r>
        <w:r w:rsidR="004D7667">
          <w:rPr>
            <w:noProof/>
            <w:webHidden/>
          </w:rPr>
        </w:r>
        <w:r w:rsidR="004D7667">
          <w:rPr>
            <w:noProof/>
            <w:webHidden/>
          </w:rPr>
          <w:fldChar w:fldCharType="separate"/>
        </w:r>
        <w:r w:rsidR="004D7667">
          <w:rPr>
            <w:noProof/>
            <w:webHidden/>
          </w:rPr>
          <w:t>5</w:t>
        </w:r>
        <w:r w:rsidR="004D7667">
          <w:rPr>
            <w:noProof/>
            <w:webHidden/>
          </w:rPr>
          <w:fldChar w:fldCharType="end"/>
        </w:r>
      </w:hyperlink>
    </w:p>
    <w:p w14:paraId="773C3166" w14:textId="7314F2E0" w:rsidR="004D7667" w:rsidRDefault="00000000">
      <w:pPr>
        <w:pStyle w:val="TOC1"/>
        <w:rPr>
          <w:rFonts w:asciiTheme="minorHAnsi" w:eastAsiaTheme="minorEastAsia" w:hAnsiTheme="minorHAnsi" w:cstheme="minorBidi"/>
          <w:noProof/>
          <w:kern w:val="0"/>
          <w:sz w:val="22"/>
          <w:szCs w:val="22"/>
          <w:lang w:val="en-US" w:eastAsia="en-US"/>
        </w:rPr>
      </w:pPr>
      <w:hyperlink w:anchor="_Toc126360424" w:history="1">
        <w:r w:rsidR="004D7667" w:rsidRPr="00652CDC">
          <w:rPr>
            <w:rStyle w:val="Hyperlink"/>
            <w:noProof/>
          </w:rPr>
          <w:t>VI.</w:t>
        </w:r>
        <w:r w:rsidR="004D7667">
          <w:rPr>
            <w:rFonts w:asciiTheme="minorHAnsi" w:eastAsiaTheme="minorEastAsia" w:hAnsiTheme="minorHAnsi" w:cstheme="minorBidi"/>
            <w:noProof/>
            <w:kern w:val="0"/>
            <w:sz w:val="22"/>
            <w:szCs w:val="22"/>
            <w:lang w:val="en-US" w:eastAsia="en-US"/>
          </w:rPr>
          <w:tab/>
        </w:r>
        <w:r w:rsidR="004D7667" w:rsidRPr="00652CDC">
          <w:rPr>
            <w:rStyle w:val="Hyperlink"/>
            <w:noProof/>
          </w:rPr>
          <w:t>Execution :</w:t>
        </w:r>
        <w:r w:rsidR="004D7667">
          <w:rPr>
            <w:noProof/>
            <w:webHidden/>
          </w:rPr>
          <w:tab/>
        </w:r>
        <w:r w:rsidR="004D7667">
          <w:rPr>
            <w:noProof/>
            <w:webHidden/>
          </w:rPr>
          <w:fldChar w:fldCharType="begin"/>
        </w:r>
        <w:r w:rsidR="004D7667">
          <w:rPr>
            <w:noProof/>
            <w:webHidden/>
          </w:rPr>
          <w:instrText xml:space="preserve"> PAGEREF _Toc126360424 \h </w:instrText>
        </w:r>
        <w:r w:rsidR="004D7667">
          <w:rPr>
            <w:noProof/>
            <w:webHidden/>
          </w:rPr>
        </w:r>
        <w:r w:rsidR="004D7667">
          <w:rPr>
            <w:noProof/>
            <w:webHidden/>
          </w:rPr>
          <w:fldChar w:fldCharType="separate"/>
        </w:r>
        <w:r w:rsidR="004D7667">
          <w:rPr>
            <w:noProof/>
            <w:webHidden/>
          </w:rPr>
          <w:t>5</w:t>
        </w:r>
        <w:r w:rsidR="004D7667">
          <w:rPr>
            <w:noProof/>
            <w:webHidden/>
          </w:rPr>
          <w:fldChar w:fldCharType="end"/>
        </w:r>
      </w:hyperlink>
    </w:p>
    <w:p w14:paraId="5B40107C" w14:textId="09143A44" w:rsidR="004D7667" w:rsidRDefault="00000000">
      <w:pPr>
        <w:pStyle w:val="TOC1"/>
        <w:rPr>
          <w:rFonts w:asciiTheme="minorHAnsi" w:eastAsiaTheme="minorEastAsia" w:hAnsiTheme="minorHAnsi" w:cstheme="minorBidi"/>
          <w:noProof/>
          <w:kern w:val="0"/>
          <w:sz w:val="22"/>
          <w:szCs w:val="22"/>
          <w:lang w:val="en-US" w:eastAsia="en-US"/>
        </w:rPr>
      </w:pPr>
      <w:hyperlink w:anchor="_Toc126360425" w:history="1">
        <w:r w:rsidR="004D7667" w:rsidRPr="00652CDC">
          <w:rPr>
            <w:rStyle w:val="Hyperlink"/>
            <w:noProof/>
          </w:rPr>
          <w:t>VII.</w:t>
        </w:r>
        <w:r w:rsidR="004D7667">
          <w:rPr>
            <w:rFonts w:asciiTheme="minorHAnsi" w:eastAsiaTheme="minorEastAsia" w:hAnsiTheme="minorHAnsi" w:cstheme="minorBidi"/>
            <w:noProof/>
            <w:kern w:val="0"/>
            <w:sz w:val="22"/>
            <w:szCs w:val="22"/>
            <w:lang w:val="en-US" w:eastAsia="en-US"/>
          </w:rPr>
          <w:tab/>
        </w:r>
        <w:r w:rsidR="004D7667" w:rsidRPr="00652CDC">
          <w:rPr>
            <w:rStyle w:val="Hyperlink"/>
            <w:noProof/>
          </w:rPr>
          <w:t>Conclusion et points à améliorer :</w:t>
        </w:r>
        <w:r w:rsidR="004D7667">
          <w:rPr>
            <w:noProof/>
            <w:webHidden/>
          </w:rPr>
          <w:tab/>
        </w:r>
        <w:r w:rsidR="004D7667">
          <w:rPr>
            <w:noProof/>
            <w:webHidden/>
          </w:rPr>
          <w:fldChar w:fldCharType="begin"/>
        </w:r>
        <w:r w:rsidR="004D7667">
          <w:rPr>
            <w:noProof/>
            <w:webHidden/>
          </w:rPr>
          <w:instrText xml:space="preserve"> PAGEREF _Toc126360425 \h </w:instrText>
        </w:r>
        <w:r w:rsidR="004D7667">
          <w:rPr>
            <w:noProof/>
            <w:webHidden/>
          </w:rPr>
        </w:r>
        <w:r w:rsidR="004D7667">
          <w:rPr>
            <w:noProof/>
            <w:webHidden/>
          </w:rPr>
          <w:fldChar w:fldCharType="separate"/>
        </w:r>
        <w:r w:rsidR="004D7667">
          <w:rPr>
            <w:noProof/>
            <w:webHidden/>
          </w:rPr>
          <w:t>6</w:t>
        </w:r>
        <w:r w:rsidR="004D7667">
          <w:rPr>
            <w:noProof/>
            <w:webHidden/>
          </w:rPr>
          <w:fldChar w:fldCharType="end"/>
        </w:r>
      </w:hyperlink>
    </w:p>
    <w:p w14:paraId="26202478" w14:textId="050DC440" w:rsidR="00DA7C44" w:rsidRDefault="0098071C" w:rsidP="0098071C">
      <w:pPr>
        <w:pStyle w:val="MonParagraphe"/>
        <w:ind w:firstLine="0"/>
      </w:pPr>
      <w:r>
        <w:fldChar w:fldCharType="end"/>
      </w:r>
    </w:p>
    <w:p w14:paraId="1836D979" w14:textId="73BEFFA7" w:rsidR="00D96A9E" w:rsidRPr="00D96A9E" w:rsidRDefault="0098071C" w:rsidP="00D96A9E">
      <w:pPr>
        <w:pStyle w:val="MonTitreSection"/>
        <w:rPr>
          <w:sz w:val="30"/>
          <w:szCs w:val="30"/>
        </w:rPr>
      </w:pPr>
      <w:bookmarkStart w:id="0" w:name="_Toc126360419"/>
      <w:r>
        <w:rPr>
          <w:sz w:val="30"/>
          <w:szCs w:val="30"/>
        </w:rPr>
        <w:t>Introduction</w:t>
      </w:r>
      <w:r w:rsidR="00395311">
        <w:rPr>
          <w:sz w:val="30"/>
          <w:szCs w:val="30"/>
        </w:rPr>
        <w:t> :</w:t>
      </w:r>
      <w:bookmarkEnd w:id="0"/>
    </w:p>
    <w:p w14:paraId="18514B97" w14:textId="77777777" w:rsidR="002A358F" w:rsidRPr="002A358F" w:rsidRDefault="002A358F" w:rsidP="002A358F">
      <w:pPr>
        <w:pStyle w:val="MonParagraphe"/>
        <w:rPr>
          <w:sz w:val="2"/>
          <w:szCs w:val="2"/>
        </w:rPr>
      </w:pPr>
    </w:p>
    <w:p w14:paraId="29B1272F" w14:textId="44C41E30" w:rsidR="00CC304A" w:rsidRPr="00D41394" w:rsidRDefault="00060BDC" w:rsidP="00D41394">
      <w:pPr>
        <w:pStyle w:val="MonParagraphe"/>
        <w:rPr>
          <w:sz w:val="24"/>
          <w:szCs w:val="24"/>
        </w:rPr>
      </w:pPr>
      <w:r w:rsidRPr="00060BDC">
        <w:rPr>
          <w:sz w:val="24"/>
          <w:szCs w:val="24"/>
        </w:rPr>
        <w:t>Dans le cadre du projet Programmation Parallèle et Concurrente, nous avons pu réaliser une simulation d’un marché de l’énergie. Le but de ce programme est de concevoir et implémenter les scripts multi-thread et multi-process en Python. Ce projet va créer une simulation d'un marché d’énergie qui gère le taux de production, consommation des maisons, l’influence de la météo et les évènements aléatoires. A la fin de cette simulation, on va déduire l’évolution du prix d’énergie en fonction du temps.</w:t>
      </w:r>
    </w:p>
    <w:p w14:paraId="592890BA" w14:textId="7DBF7851" w:rsidR="000D751E" w:rsidRPr="000D751E" w:rsidRDefault="00A73ADF" w:rsidP="000D751E">
      <w:pPr>
        <w:pStyle w:val="MonTitreSection"/>
        <w:rPr>
          <w:rFonts w:eastAsiaTheme="minorEastAsia"/>
          <w:sz w:val="30"/>
          <w:szCs w:val="30"/>
        </w:rPr>
      </w:pPr>
      <w:bookmarkStart w:id="1" w:name="_Toc126360420"/>
      <w:r>
        <w:rPr>
          <w:rFonts w:eastAsiaTheme="minorEastAsia"/>
          <w:sz w:val="30"/>
          <w:szCs w:val="30"/>
        </w:rPr>
        <w:t>Conception et Techniques :</w:t>
      </w:r>
      <w:bookmarkEnd w:id="1"/>
    </w:p>
    <w:p w14:paraId="1A3AD246" w14:textId="77777777" w:rsidR="00D96A9E" w:rsidRPr="00D96A9E" w:rsidRDefault="00D96A9E" w:rsidP="00D96A9E">
      <w:pPr>
        <w:pStyle w:val="MonParagraphe"/>
        <w:ind w:firstLine="0"/>
        <w:rPr>
          <w:rFonts w:eastAsiaTheme="minorEastAsia"/>
          <w:sz w:val="2"/>
          <w:szCs w:val="2"/>
        </w:rPr>
      </w:pPr>
    </w:p>
    <w:p w14:paraId="566118E9" w14:textId="16CA90C5" w:rsidR="00060BDC" w:rsidRPr="00060BDC" w:rsidRDefault="00A73ADF" w:rsidP="00060BDC">
      <w:pPr>
        <w:pStyle w:val="MonParagraphe"/>
        <w:rPr>
          <w:rFonts w:eastAsiaTheme="minorEastAsia"/>
          <w:sz w:val="24"/>
          <w:szCs w:val="24"/>
        </w:rPr>
      </w:pPr>
      <w:r w:rsidRPr="00060BDC">
        <w:rPr>
          <w:rFonts w:eastAsiaTheme="minorEastAsia"/>
          <w:sz w:val="24"/>
          <w:szCs w:val="24"/>
        </w:rPr>
        <w:t xml:space="preserve">En général, </w:t>
      </w:r>
      <w:r w:rsidR="00060BDC">
        <w:rPr>
          <w:rFonts w:eastAsiaTheme="minorEastAsia"/>
          <w:sz w:val="24"/>
          <w:szCs w:val="24"/>
        </w:rPr>
        <w:t>o</w:t>
      </w:r>
      <w:r w:rsidR="00060BDC" w:rsidRPr="00060BDC">
        <w:rPr>
          <w:rFonts w:eastAsiaTheme="minorEastAsia"/>
          <w:sz w:val="24"/>
          <w:szCs w:val="24"/>
        </w:rPr>
        <w:t xml:space="preserve">n a construit l'ensemble du modèle basé sur </w:t>
      </w:r>
      <w:r w:rsidR="00D93717">
        <w:rPr>
          <w:rFonts w:eastAsiaTheme="minorEastAsia"/>
          <w:sz w:val="24"/>
          <w:szCs w:val="24"/>
        </w:rPr>
        <w:t>5</w:t>
      </w:r>
      <w:r w:rsidR="00060BDC" w:rsidRPr="00060BDC">
        <w:rPr>
          <w:rFonts w:eastAsiaTheme="minorEastAsia"/>
          <w:sz w:val="24"/>
          <w:szCs w:val="24"/>
        </w:rPr>
        <w:t xml:space="preserve"> fichiers : </w:t>
      </w:r>
      <w:r w:rsidR="00B27275">
        <w:rPr>
          <w:rFonts w:eastAsiaTheme="minorEastAsia"/>
          <w:sz w:val="24"/>
          <w:szCs w:val="24"/>
        </w:rPr>
        <w:t>h</w:t>
      </w:r>
      <w:r w:rsidR="00060BDC" w:rsidRPr="00060BDC">
        <w:rPr>
          <w:rFonts w:eastAsiaTheme="minorEastAsia"/>
          <w:sz w:val="24"/>
          <w:szCs w:val="24"/>
        </w:rPr>
        <w:t xml:space="preserve">ome.py, </w:t>
      </w:r>
      <w:r w:rsidR="00B27275">
        <w:rPr>
          <w:rFonts w:eastAsiaTheme="minorEastAsia"/>
          <w:sz w:val="24"/>
          <w:szCs w:val="24"/>
        </w:rPr>
        <w:t>h</w:t>
      </w:r>
      <w:r w:rsidR="00060BDC" w:rsidRPr="00060BDC">
        <w:rPr>
          <w:rFonts w:eastAsiaTheme="minorEastAsia"/>
          <w:sz w:val="24"/>
          <w:szCs w:val="24"/>
        </w:rPr>
        <w:t xml:space="preserve">omes.py, </w:t>
      </w:r>
      <w:r w:rsidR="00B27275">
        <w:rPr>
          <w:rFonts w:eastAsiaTheme="minorEastAsia"/>
          <w:sz w:val="24"/>
          <w:szCs w:val="24"/>
        </w:rPr>
        <w:t>m</w:t>
      </w:r>
      <w:r w:rsidR="00060BDC" w:rsidRPr="00060BDC">
        <w:rPr>
          <w:rFonts w:eastAsiaTheme="minorEastAsia"/>
          <w:sz w:val="24"/>
          <w:szCs w:val="24"/>
        </w:rPr>
        <w:t>arket.py</w:t>
      </w:r>
      <w:r w:rsidR="00D93717">
        <w:rPr>
          <w:rFonts w:eastAsiaTheme="minorEastAsia"/>
          <w:sz w:val="24"/>
          <w:szCs w:val="24"/>
        </w:rPr>
        <w:t>,</w:t>
      </w:r>
      <w:r w:rsidR="00060BDC" w:rsidRPr="00060BDC">
        <w:rPr>
          <w:rFonts w:eastAsiaTheme="minorEastAsia"/>
          <w:sz w:val="24"/>
          <w:szCs w:val="24"/>
        </w:rPr>
        <w:t xml:space="preserve"> </w:t>
      </w:r>
      <w:r w:rsidR="00B27275">
        <w:rPr>
          <w:rFonts w:eastAsiaTheme="minorEastAsia"/>
          <w:sz w:val="24"/>
          <w:szCs w:val="24"/>
        </w:rPr>
        <w:t>w</w:t>
      </w:r>
      <w:r w:rsidR="00060BDC" w:rsidRPr="00060BDC">
        <w:rPr>
          <w:rFonts w:eastAsiaTheme="minorEastAsia"/>
          <w:sz w:val="24"/>
          <w:szCs w:val="24"/>
        </w:rPr>
        <w:t>eather.py</w:t>
      </w:r>
      <w:r w:rsidR="00D93717">
        <w:rPr>
          <w:rFonts w:eastAsiaTheme="minorEastAsia"/>
          <w:sz w:val="24"/>
          <w:szCs w:val="24"/>
        </w:rPr>
        <w:t xml:space="preserve"> et external.py</w:t>
      </w:r>
    </w:p>
    <w:p w14:paraId="66059189" w14:textId="1F0211B9" w:rsidR="00060BDC" w:rsidRPr="00060BDC" w:rsidRDefault="00060BDC" w:rsidP="00060BDC">
      <w:pPr>
        <w:pStyle w:val="MonParagraphe"/>
        <w:rPr>
          <w:rFonts w:eastAsiaTheme="minorEastAsia"/>
          <w:sz w:val="24"/>
          <w:szCs w:val="24"/>
        </w:rPr>
      </w:pPr>
      <w:r w:rsidRPr="00060BDC">
        <w:rPr>
          <w:rFonts w:eastAsiaTheme="minorEastAsia"/>
          <w:sz w:val="24"/>
          <w:szCs w:val="24"/>
        </w:rPr>
        <w:t xml:space="preserve">Le fichier </w:t>
      </w:r>
      <w:r w:rsidR="00B27275">
        <w:rPr>
          <w:rFonts w:eastAsiaTheme="minorEastAsia"/>
          <w:sz w:val="24"/>
          <w:szCs w:val="24"/>
        </w:rPr>
        <w:t>h</w:t>
      </w:r>
      <w:r w:rsidRPr="00060BDC">
        <w:rPr>
          <w:rFonts w:eastAsiaTheme="minorEastAsia"/>
          <w:sz w:val="24"/>
          <w:szCs w:val="24"/>
        </w:rPr>
        <w:t>ome.py représente le prototype d’une maison dans ce modèle : chaque maison a son propre id, sa production et sa consommation par jour, et sa politique commerciale. En plus, on leur donne également 2 attributs : la différence entre les 2 valeurs et la valeur d’échange avec market. Le but de ces 2 attributs est pour calculer le nombre d'échanges sur ce marché.</w:t>
      </w:r>
    </w:p>
    <w:p w14:paraId="70F2DD3A" w14:textId="36380EC9" w:rsidR="000D751E" w:rsidRDefault="00B27275" w:rsidP="00060BDC">
      <w:pPr>
        <w:pStyle w:val="MonParagraphe"/>
        <w:spacing w:before="0"/>
        <w:rPr>
          <w:rFonts w:eastAsiaTheme="minorEastAsia"/>
          <w:sz w:val="24"/>
          <w:szCs w:val="24"/>
        </w:rPr>
      </w:pPr>
      <w:r>
        <w:rPr>
          <w:rFonts w:eastAsiaTheme="minorEastAsia"/>
          <w:sz w:val="24"/>
          <w:szCs w:val="24"/>
        </w:rPr>
        <w:t>h</w:t>
      </w:r>
      <w:r w:rsidR="00060BDC" w:rsidRPr="00060BDC">
        <w:rPr>
          <w:rFonts w:eastAsiaTheme="minorEastAsia"/>
          <w:sz w:val="24"/>
          <w:szCs w:val="24"/>
        </w:rPr>
        <w:t>omes.py est l’endroit où on repr</w:t>
      </w:r>
      <w:r w:rsidR="00060BDC">
        <w:rPr>
          <w:rFonts w:eastAsiaTheme="minorEastAsia"/>
          <w:sz w:val="24"/>
          <w:szCs w:val="24"/>
        </w:rPr>
        <w:t>é</w:t>
      </w:r>
      <w:r w:rsidR="00060BDC" w:rsidRPr="00060BDC">
        <w:rPr>
          <w:rFonts w:eastAsiaTheme="minorEastAsia"/>
          <w:sz w:val="24"/>
          <w:szCs w:val="24"/>
        </w:rPr>
        <w:t>sente l’ensemble des maisons qui participent dans cette simulation.</w:t>
      </w:r>
      <w:r w:rsidR="00BE7B6A">
        <w:rPr>
          <w:rFonts w:eastAsiaTheme="minorEastAsia"/>
          <w:sz w:val="24"/>
          <w:szCs w:val="24"/>
        </w:rPr>
        <w:t xml:space="preserve"> Ici on initialise la liste des maisons, ensuite cela se passe la communication entre les maisons, et aussi cela ouvre un serveur client pour la communication avec le market. On donne à l’utilisateur le droit de saisir un nombre de maisons qu’il veut car cela rend le modèle plus dynamique</w:t>
      </w:r>
      <w:r w:rsidR="008F158C">
        <w:rPr>
          <w:rFonts w:eastAsiaTheme="minorEastAsia"/>
          <w:sz w:val="24"/>
          <w:szCs w:val="24"/>
        </w:rPr>
        <w:t xml:space="preserve">. </w:t>
      </w:r>
      <w:r w:rsidR="00F80BA2">
        <w:rPr>
          <w:rFonts w:eastAsiaTheme="minorEastAsia"/>
          <w:sz w:val="24"/>
          <w:szCs w:val="24"/>
        </w:rPr>
        <w:t xml:space="preserve">Pour le Message Queue, on a choisi d’associer chaque message avec leur type, chaque type est un int dont valeur est calculée selon leur ordre de préférence (plus bas = prendre d’abord). </w:t>
      </w:r>
      <w:r w:rsidR="008F158C">
        <w:rPr>
          <w:rFonts w:eastAsiaTheme="minorEastAsia"/>
          <w:sz w:val="24"/>
          <w:szCs w:val="24"/>
        </w:rPr>
        <w:t xml:space="preserve">En fin, on a aussi une boucle while </w:t>
      </w:r>
      <w:r w:rsidR="008F158C" w:rsidRPr="008F158C">
        <w:rPr>
          <w:rFonts w:eastAsiaTheme="minorEastAsia"/>
          <w:sz w:val="24"/>
          <w:szCs w:val="24"/>
        </w:rPr>
        <w:t>pour représenter le modèle jour après jour</w:t>
      </w:r>
      <w:r w:rsidR="008F158C">
        <w:rPr>
          <w:rFonts w:eastAsiaTheme="minorEastAsia"/>
          <w:sz w:val="24"/>
          <w:szCs w:val="24"/>
        </w:rPr>
        <w:t xml:space="preserve">. </w:t>
      </w:r>
      <w:r w:rsidR="008F158C" w:rsidRPr="008F158C">
        <w:rPr>
          <w:rFonts w:eastAsiaTheme="minorEastAsia"/>
          <w:sz w:val="24"/>
          <w:szCs w:val="24"/>
        </w:rPr>
        <w:t xml:space="preserve">Parce que les maisons représentent l'un des deux composants clés </w:t>
      </w:r>
      <w:r w:rsidR="008F158C">
        <w:rPr>
          <w:rFonts w:eastAsiaTheme="minorEastAsia"/>
          <w:sz w:val="24"/>
          <w:szCs w:val="24"/>
        </w:rPr>
        <w:t>cette simulation</w:t>
      </w:r>
      <w:r w:rsidR="008F158C" w:rsidRPr="008F158C">
        <w:rPr>
          <w:rFonts w:eastAsiaTheme="minorEastAsia"/>
          <w:sz w:val="24"/>
          <w:szCs w:val="24"/>
        </w:rPr>
        <w:t xml:space="preserve">, </w:t>
      </w:r>
      <w:r w:rsidR="008F158C">
        <w:rPr>
          <w:rFonts w:eastAsiaTheme="minorEastAsia"/>
          <w:sz w:val="24"/>
          <w:szCs w:val="24"/>
        </w:rPr>
        <w:t>on a</w:t>
      </w:r>
      <w:r w:rsidR="008F158C" w:rsidRPr="008F158C">
        <w:rPr>
          <w:rFonts w:eastAsiaTheme="minorEastAsia"/>
          <w:sz w:val="24"/>
          <w:szCs w:val="24"/>
        </w:rPr>
        <w:t xml:space="preserve"> décidé d'afficher toutes les informations nécessaires sur les maisons dans la fenêtre de terminal de ce fichier.</w:t>
      </w:r>
    </w:p>
    <w:p w14:paraId="1300BDC6" w14:textId="7DFDD6A7" w:rsidR="00E66852" w:rsidRDefault="00E66852" w:rsidP="00060BDC">
      <w:pPr>
        <w:pStyle w:val="MonParagraphe"/>
        <w:spacing w:before="0"/>
        <w:rPr>
          <w:rFonts w:eastAsiaTheme="minorEastAsia"/>
          <w:sz w:val="24"/>
          <w:szCs w:val="24"/>
        </w:rPr>
      </w:pPr>
      <w:r>
        <w:rPr>
          <w:rFonts w:eastAsiaTheme="minorEastAsia"/>
          <w:sz w:val="24"/>
          <w:szCs w:val="24"/>
        </w:rPr>
        <w:t xml:space="preserve">Le fichier market.py </w:t>
      </w:r>
      <w:r w:rsidRPr="00E66852">
        <w:rPr>
          <w:rFonts w:eastAsiaTheme="minorEastAsia"/>
          <w:sz w:val="24"/>
          <w:szCs w:val="24"/>
        </w:rPr>
        <w:t>agit comme un intermédiaire entre les facteurs qui apparaissent sur le marché, il contient donc toutes les fonctions qui traitent des problèmes liés.</w:t>
      </w:r>
      <w:r>
        <w:rPr>
          <w:rFonts w:eastAsiaTheme="minorEastAsia"/>
          <w:sz w:val="24"/>
          <w:szCs w:val="24"/>
        </w:rPr>
        <w:t xml:space="preserve"> </w:t>
      </w:r>
      <w:r w:rsidR="00D54E15" w:rsidRPr="00D54E15">
        <w:rPr>
          <w:rFonts w:eastAsiaTheme="minorEastAsia"/>
          <w:sz w:val="24"/>
          <w:szCs w:val="24"/>
        </w:rPr>
        <w:t xml:space="preserve">Ici, il gère les problèmes liés à la gestion des </w:t>
      </w:r>
      <w:r w:rsidR="00D54E15">
        <w:rPr>
          <w:rFonts w:eastAsiaTheme="minorEastAsia"/>
          <w:sz w:val="24"/>
          <w:szCs w:val="24"/>
        </w:rPr>
        <w:t xml:space="preserve">échanges avec les </w:t>
      </w:r>
      <w:r w:rsidR="00D54E15" w:rsidRPr="00D54E15">
        <w:rPr>
          <w:rFonts w:eastAsiaTheme="minorEastAsia"/>
          <w:sz w:val="24"/>
          <w:szCs w:val="24"/>
        </w:rPr>
        <w:t>maisons, ainsi qu'à l'obtention d'informations météorologiques, et il crée un processus enfant qui contient des informations sur les facteurs externes et gère ces facteurs.</w:t>
      </w:r>
    </w:p>
    <w:p w14:paraId="0E20B477" w14:textId="74208F42" w:rsidR="00D54E15" w:rsidRDefault="00D54E15" w:rsidP="00060BDC">
      <w:pPr>
        <w:pStyle w:val="MonParagraphe"/>
        <w:spacing w:before="0"/>
        <w:rPr>
          <w:rFonts w:eastAsiaTheme="minorEastAsia"/>
          <w:sz w:val="24"/>
          <w:szCs w:val="24"/>
        </w:rPr>
      </w:pPr>
      <w:r>
        <w:rPr>
          <w:rFonts w:eastAsiaTheme="minorEastAsia"/>
          <w:sz w:val="24"/>
          <w:szCs w:val="24"/>
        </w:rPr>
        <w:t xml:space="preserve">weather.py </w:t>
      </w:r>
      <w:r w:rsidRPr="00D54E15">
        <w:rPr>
          <w:rFonts w:eastAsiaTheme="minorEastAsia"/>
          <w:sz w:val="24"/>
          <w:szCs w:val="24"/>
        </w:rPr>
        <w:t>agit comme un processus séparé, il s'exécute et se met à jour à la nouvelle température</w:t>
      </w:r>
      <w:r>
        <w:rPr>
          <w:rFonts w:eastAsiaTheme="minorEastAsia"/>
          <w:sz w:val="24"/>
          <w:szCs w:val="24"/>
        </w:rPr>
        <w:t xml:space="preserve"> chaque seconde</w:t>
      </w:r>
      <w:r w:rsidR="006A2B59">
        <w:rPr>
          <w:rFonts w:eastAsiaTheme="minorEastAsia"/>
          <w:sz w:val="24"/>
          <w:szCs w:val="24"/>
        </w:rPr>
        <w:t>. On lui donne des coefficients différents pour chaque température actuelle pour que la température qu’on prend soit plus logique. Et</w:t>
      </w:r>
      <w:r w:rsidRPr="00D54E15">
        <w:rPr>
          <w:rFonts w:eastAsiaTheme="minorEastAsia"/>
          <w:sz w:val="24"/>
          <w:szCs w:val="24"/>
        </w:rPr>
        <w:t xml:space="preserve"> il commence et se termine en même temps que le modèle </w:t>
      </w:r>
      <w:r w:rsidR="00BF281D">
        <w:rPr>
          <w:rFonts w:eastAsiaTheme="minorEastAsia"/>
          <w:sz w:val="24"/>
          <w:szCs w:val="24"/>
        </w:rPr>
        <w:t>nait</w:t>
      </w:r>
      <w:r w:rsidRPr="00D54E15">
        <w:rPr>
          <w:rFonts w:eastAsiaTheme="minorEastAsia"/>
          <w:sz w:val="24"/>
          <w:szCs w:val="24"/>
        </w:rPr>
        <w:t xml:space="preserve"> et mort pour s'assurer que le problème </w:t>
      </w:r>
      <w:r>
        <w:rPr>
          <w:rFonts w:eastAsiaTheme="minorEastAsia"/>
          <w:sz w:val="24"/>
          <w:szCs w:val="24"/>
        </w:rPr>
        <w:t>de terminaison et de mémoire.</w:t>
      </w:r>
    </w:p>
    <w:p w14:paraId="2024D1F0" w14:textId="33560A49" w:rsidR="00D93717" w:rsidRDefault="00D93717" w:rsidP="00060BDC">
      <w:pPr>
        <w:pStyle w:val="MonParagraphe"/>
        <w:spacing w:before="0"/>
        <w:rPr>
          <w:rFonts w:eastAsiaTheme="minorEastAsia"/>
          <w:sz w:val="24"/>
          <w:szCs w:val="24"/>
        </w:rPr>
      </w:pPr>
      <w:r>
        <w:rPr>
          <w:rFonts w:eastAsiaTheme="minorEastAsia"/>
          <w:sz w:val="24"/>
          <w:szCs w:val="24"/>
        </w:rPr>
        <w:t>External.py contient le prototype des facteurs externes.</w:t>
      </w:r>
    </w:p>
    <w:p w14:paraId="592438A8" w14:textId="5B41A1EA" w:rsidR="00192D13" w:rsidRDefault="00192D13" w:rsidP="00192D13">
      <w:pPr>
        <w:pStyle w:val="MonTitreSection"/>
        <w:rPr>
          <w:rFonts w:eastAsiaTheme="minorEastAsia"/>
        </w:rPr>
      </w:pPr>
      <w:bookmarkStart w:id="2" w:name="_Toc126360421"/>
      <w:r>
        <w:rPr>
          <w:rFonts w:eastAsiaTheme="minorEastAsia"/>
        </w:rPr>
        <w:lastRenderedPageBreak/>
        <w:t>Architecture et Protocoles :</w:t>
      </w:r>
      <w:bookmarkEnd w:id="2"/>
    </w:p>
    <w:p w14:paraId="7FED6D63" w14:textId="4822965D" w:rsidR="00192D13" w:rsidRPr="00192D13" w:rsidRDefault="00192D13" w:rsidP="00192D13">
      <w:pPr>
        <w:pStyle w:val="MonParagraphe"/>
        <w:numPr>
          <w:ilvl w:val="0"/>
          <w:numId w:val="41"/>
        </w:numPr>
        <w:rPr>
          <w:rFonts w:eastAsiaTheme="minorEastAsia"/>
          <w:b/>
          <w:bCs/>
          <w:sz w:val="24"/>
          <w:szCs w:val="24"/>
        </w:rPr>
      </w:pPr>
      <w:r w:rsidRPr="00192D13">
        <w:rPr>
          <w:rFonts w:eastAsiaTheme="minorEastAsia"/>
          <w:b/>
          <w:bCs/>
          <w:sz w:val="24"/>
          <w:szCs w:val="24"/>
        </w:rPr>
        <w:t>Architecture :</w:t>
      </w:r>
    </w:p>
    <w:p w14:paraId="6731F6E9" w14:textId="288401F6" w:rsidR="00192D13" w:rsidRPr="00192D13" w:rsidRDefault="00192D13" w:rsidP="00CF22CA">
      <w:pPr>
        <w:pStyle w:val="MonParagraphe"/>
        <w:rPr>
          <w:rFonts w:eastAsiaTheme="minorEastAsia"/>
          <w:sz w:val="24"/>
          <w:szCs w:val="24"/>
        </w:rPr>
      </w:pPr>
      <w:r w:rsidRPr="00192D13">
        <w:rPr>
          <w:rFonts w:eastAsiaTheme="minorEastAsia"/>
          <w:sz w:val="24"/>
          <w:szCs w:val="24"/>
        </w:rPr>
        <w:t>On va commencer par le processus homes qui peuvent choisir leurs propres politiques énergétiques : ils peuvent donner leur surplus d’énergie aux autres homes ou le vendent au marché et diminuent le prix d’énergie. Les homes qui sont en pénurie d’énergie</w:t>
      </w:r>
      <w:r w:rsidR="00D40D6C">
        <w:rPr>
          <w:rFonts w:eastAsiaTheme="minorEastAsia"/>
          <w:sz w:val="24"/>
          <w:szCs w:val="24"/>
        </w:rPr>
        <w:t>, quelle que soit sa politique commerciale</w:t>
      </w:r>
      <w:r w:rsidRPr="00192D13">
        <w:rPr>
          <w:rFonts w:eastAsiaTheme="minorEastAsia"/>
          <w:sz w:val="24"/>
          <w:szCs w:val="24"/>
        </w:rPr>
        <w:t xml:space="preserve">, doivent l’acheter au marché si les autres ne font pas les dons. </w:t>
      </w:r>
      <w:r>
        <w:rPr>
          <w:rFonts w:eastAsiaTheme="minorEastAsia"/>
          <w:sz w:val="24"/>
          <w:szCs w:val="24"/>
        </w:rPr>
        <w:t>Donc au début cela se passe l’échange entre les maisons ; quand cela finit, on affecte le montant d’énergie restant de chaque maison à son attribut exchange_market</w:t>
      </w:r>
      <w:r w:rsidR="006A2B59">
        <w:rPr>
          <w:rFonts w:eastAsiaTheme="minorEastAsia"/>
          <w:sz w:val="24"/>
          <w:szCs w:val="24"/>
        </w:rPr>
        <w:t xml:space="preserve"> que on utilisera pour la communication avec le market. </w:t>
      </w:r>
      <w:r w:rsidRPr="00192D13">
        <w:rPr>
          <w:rFonts w:eastAsiaTheme="minorEastAsia"/>
          <w:sz w:val="24"/>
          <w:szCs w:val="24"/>
        </w:rPr>
        <w:t>Normalement, le prix va augmenter quand le taux de consommation surpasse celui de production.</w:t>
      </w:r>
      <w:r w:rsidR="006A2B59">
        <w:rPr>
          <w:rFonts w:eastAsiaTheme="minorEastAsia"/>
          <w:sz w:val="24"/>
          <w:szCs w:val="24"/>
        </w:rPr>
        <w:t xml:space="preserve"> Quand le market finit ses échanges avec les maisons, il commence à récupérer la température à partir du processus weather. Le fait qu’on peut </w:t>
      </w:r>
      <w:r w:rsidR="00CF22CA">
        <w:rPr>
          <w:rFonts w:eastAsiaTheme="minorEastAsia"/>
          <w:sz w:val="24"/>
          <w:szCs w:val="24"/>
        </w:rPr>
        <w:t>la prendre plusieurs fois représente</w:t>
      </w:r>
      <w:r w:rsidR="00CF22CA" w:rsidRPr="00CF22CA">
        <w:rPr>
          <w:rFonts w:eastAsiaTheme="minorEastAsia"/>
          <w:sz w:val="24"/>
          <w:szCs w:val="24"/>
        </w:rPr>
        <w:t xml:space="preserve"> comme on prend la température à différents moments de la journée</w:t>
      </w:r>
      <w:r w:rsidR="00CF22CA">
        <w:rPr>
          <w:rFonts w:eastAsiaTheme="minorEastAsia"/>
          <w:sz w:val="24"/>
          <w:szCs w:val="24"/>
        </w:rPr>
        <w:t xml:space="preserve">. </w:t>
      </w:r>
      <w:r w:rsidRPr="00192D13">
        <w:rPr>
          <w:rFonts w:eastAsiaTheme="minorEastAsia"/>
          <w:sz w:val="24"/>
          <w:szCs w:val="24"/>
        </w:rPr>
        <w:t xml:space="preserve">En plus, les évènements aléatoires ont aussi des impacts directs sur le prix d’énergie. </w:t>
      </w:r>
      <w:r w:rsidR="00CF22CA">
        <w:rPr>
          <w:rFonts w:eastAsiaTheme="minorEastAsia"/>
          <w:sz w:val="24"/>
          <w:szCs w:val="24"/>
        </w:rPr>
        <w:t>Ensuite,</w:t>
      </w:r>
      <w:r w:rsidRPr="00192D13">
        <w:rPr>
          <w:rFonts w:eastAsiaTheme="minorEastAsia"/>
          <w:sz w:val="24"/>
          <w:szCs w:val="24"/>
        </w:rPr>
        <w:t xml:space="preserve"> le changement de la température donne naissance au changement du taux de production/consommation, donc le prix.</w:t>
      </w:r>
      <w:r w:rsidR="00DF002E">
        <w:rPr>
          <w:rFonts w:eastAsiaTheme="minorEastAsia"/>
          <w:sz w:val="24"/>
          <w:szCs w:val="24"/>
        </w:rPr>
        <w:t xml:space="preserve"> A ce moment-là, on peut choisir si on veut continuer la simulation ou pas en tapant ‘y’. </w:t>
      </w:r>
      <w:r w:rsidR="00FC0B66">
        <w:rPr>
          <w:rFonts w:eastAsiaTheme="minorEastAsia"/>
          <w:sz w:val="24"/>
          <w:szCs w:val="24"/>
        </w:rPr>
        <w:t>Si on continue, la simulation continue et passe au jour suivant, sinon on termine tous les 2 processus homes et market.</w:t>
      </w:r>
    </w:p>
    <w:p w14:paraId="107C53E5" w14:textId="1F3DAAAF" w:rsidR="008D559E" w:rsidRPr="00192D13" w:rsidRDefault="00192D13" w:rsidP="00192D13">
      <w:pPr>
        <w:pStyle w:val="MonParagraphe"/>
        <w:numPr>
          <w:ilvl w:val="0"/>
          <w:numId w:val="41"/>
        </w:numPr>
        <w:spacing w:before="0"/>
        <w:rPr>
          <w:rFonts w:eastAsiaTheme="minorEastAsia"/>
          <w:b/>
          <w:bCs/>
          <w:color w:val="000000" w:themeColor="text1"/>
          <w:sz w:val="24"/>
          <w:szCs w:val="24"/>
        </w:rPr>
      </w:pPr>
      <w:r w:rsidRPr="00192D13">
        <w:rPr>
          <w:rFonts w:eastAsiaTheme="minorEastAsia"/>
          <w:b/>
          <w:bCs/>
          <w:color w:val="000000" w:themeColor="text1"/>
          <w:sz w:val="24"/>
          <w:szCs w:val="24"/>
        </w:rPr>
        <w:t>Protocoles :</w:t>
      </w:r>
    </w:p>
    <w:p w14:paraId="47E48425" w14:textId="4F37C305" w:rsidR="002A488F" w:rsidRPr="002A488F" w:rsidRDefault="002A488F" w:rsidP="002A488F">
      <w:pPr>
        <w:pStyle w:val="MonParagraphe"/>
        <w:rPr>
          <w:rFonts w:eastAsiaTheme="minorEastAsia"/>
          <w:color w:val="000000" w:themeColor="text1"/>
          <w:sz w:val="24"/>
          <w:szCs w:val="24"/>
        </w:rPr>
      </w:pPr>
      <w:r w:rsidRPr="002A488F">
        <w:rPr>
          <w:rFonts w:eastAsiaTheme="minorEastAsia"/>
          <w:color w:val="000000" w:themeColor="text1"/>
          <w:sz w:val="24"/>
          <w:szCs w:val="24"/>
        </w:rPr>
        <w:t>Cette simulation prend 4 types de processus</w:t>
      </w:r>
      <w:r w:rsidR="006278DD">
        <w:rPr>
          <w:rFonts w:eastAsiaTheme="minorEastAsia"/>
          <w:color w:val="000000" w:themeColor="text1"/>
          <w:sz w:val="24"/>
          <w:szCs w:val="24"/>
        </w:rPr>
        <w:t xml:space="preserve"> </w:t>
      </w:r>
      <w:r w:rsidRPr="002A488F">
        <w:rPr>
          <w:rFonts w:eastAsiaTheme="minorEastAsia"/>
          <w:color w:val="000000" w:themeColor="text1"/>
          <w:sz w:val="24"/>
          <w:szCs w:val="24"/>
        </w:rPr>
        <w:t>:</w:t>
      </w:r>
    </w:p>
    <w:p w14:paraId="24AE5742" w14:textId="211E00AB" w:rsidR="002A488F" w:rsidRPr="002A488F" w:rsidRDefault="002A488F" w:rsidP="002A488F">
      <w:pPr>
        <w:pStyle w:val="MonParagraphe"/>
        <w:numPr>
          <w:ilvl w:val="0"/>
          <w:numId w:val="42"/>
        </w:numPr>
        <w:rPr>
          <w:rFonts w:eastAsiaTheme="minorEastAsia"/>
          <w:color w:val="000000" w:themeColor="text1"/>
          <w:sz w:val="24"/>
          <w:szCs w:val="24"/>
        </w:rPr>
      </w:pPr>
      <w:r w:rsidRPr="002A488F">
        <w:rPr>
          <w:rFonts w:eastAsiaTheme="minorEastAsia"/>
          <w:color w:val="000000" w:themeColor="text1"/>
          <w:sz w:val="24"/>
          <w:szCs w:val="24"/>
        </w:rPr>
        <w:t>Home</w:t>
      </w:r>
      <w:r>
        <w:rPr>
          <w:rFonts w:eastAsiaTheme="minorEastAsia"/>
          <w:color w:val="000000" w:themeColor="text1"/>
          <w:sz w:val="24"/>
          <w:szCs w:val="24"/>
        </w:rPr>
        <w:t xml:space="preserve"> </w:t>
      </w:r>
      <w:r w:rsidRPr="002A488F">
        <w:rPr>
          <w:rFonts w:eastAsiaTheme="minorEastAsia"/>
          <w:color w:val="000000" w:themeColor="text1"/>
          <w:sz w:val="24"/>
          <w:szCs w:val="24"/>
        </w:rPr>
        <w:t>: représente les maisons avec leurs propres taux de production et consommation initialisé au début du lancement du programme. En plus, une politique énergétique sera aussi ajoutée pour indiquer quelle stratégie ils vont utiliser en face de l’excès d ‘énergie ou pénurie d’énergie</w:t>
      </w:r>
      <w:r w:rsidR="006278DD">
        <w:rPr>
          <w:rFonts w:eastAsiaTheme="minorEastAsia"/>
          <w:color w:val="000000" w:themeColor="text1"/>
          <w:sz w:val="24"/>
          <w:szCs w:val="24"/>
        </w:rPr>
        <w:t xml:space="preserve"> </w:t>
      </w:r>
      <w:r w:rsidRPr="002A488F">
        <w:rPr>
          <w:rFonts w:eastAsiaTheme="minorEastAsia"/>
          <w:color w:val="000000" w:themeColor="text1"/>
          <w:sz w:val="24"/>
          <w:szCs w:val="24"/>
        </w:rPr>
        <w:t>: 1. Toujours donner aux autres homes, 2. Toujours vendre au marché et 3. Vendre au marché si les autres n’en ont pas besoin.</w:t>
      </w:r>
    </w:p>
    <w:p w14:paraId="4F565452" w14:textId="3AFCE2A1" w:rsidR="002A488F" w:rsidRPr="002A488F" w:rsidRDefault="002A488F" w:rsidP="002A488F">
      <w:pPr>
        <w:pStyle w:val="MonParagraphe"/>
        <w:numPr>
          <w:ilvl w:val="0"/>
          <w:numId w:val="42"/>
        </w:numPr>
        <w:rPr>
          <w:rFonts w:eastAsiaTheme="minorEastAsia"/>
          <w:color w:val="000000" w:themeColor="text1"/>
          <w:sz w:val="24"/>
          <w:szCs w:val="24"/>
        </w:rPr>
      </w:pPr>
      <w:r w:rsidRPr="002A488F">
        <w:rPr>
          <w:rFonts w:eastAsiaTheme="minorEastAsia"/>
          <w:color w:val="000000" w:themeColor="text1"/>
          <w:sz w:val="24"/>
          <w:szCs w:val="24"/>
        </w:rPr>
        <w:t>Market</w:t>
      </w:r>
      <w:r>
        <w:rPr>
          <w:rFonts w:eastAsiaTheme="minorEastAsia"/>
          <w:color w:val="000000" w:themeColor="text1"/>
          <w:sz w:val="24"/>
          <w:szCs w:val="24"/>
        </w:rPr>
        <w:t xml:space="preserve"> </w:t>
      </w:r>
      <w:r w:rsidRPr="002A488F">
        <w:rPr>
          <w:rFonts w:eastAsiaTheme="minorEastAsia"/>
          <w:color w:val="000000" w:themeColor="text1"/>
          <w:sz w:val="24"/>
          <w:szCs w:val="24"/>
        </w:rPr>
        <w:t>: représente le marché avec un prix d’énergie au début qui va changer de temps en temps avec les transactions entre lui-même avec les homes</w:t>
      </w:r>
      <w:r>
        <w:rPr>
          <w:rFonts w:eastAsiaTheme="minorEastAsia"/>
          <w:color w:val="000000" w:themeColor="text1"/>
          <w:sz w:val="24"/>
          <w:szCs w:val="24"/>
        </w:rPr>
        <w:t xml:space="preserve"> </w:t>
      </w:r>
      <w:r w:rsidRPr="002A488F">
        <w:rPr>
          <w:rFonts w:eastAsiaTheme="minorEastAsia"/>
          <w:color w:val="000000" w:themeColor="text1"/>
          <w:sz w:val="24"/>
          <w:szCs w:val="24"/>
        </w:rPr>
        <w:t>(vente ou achat), le changement de la température et les évènements aléatoires. En général, ce processus sera multi-threaded et prend toutes les transactions avec les processus de home avec les différents threads. En plus, il peut limiter le nombre de transactions en même temps avec les homes.</w:t>
      </w:r>
    </w:p>
    <w:p w14:paraId="3DEDA35C" w14:textId="128F142E" w:rsidR="002A488F" w:rsidRPr="002A488F" w:rsidRDefault="002A488F" w:rsidP="002A488F">
      <w:pPr>
        <w:pStyle w:val="MonParagraphe"/>
        <w:numPr>
          <w:ilvl w:val="0"/>
          <w:numId w:val="42"/>
        </w:numPr>
        <w:rPr>
          <w:rFonts w:eastAsiaTheme="minorEastAsia"/>
          <w:color w:val="000000" w:themeColor="text1"/>
          <w:sz w:val="24"/>
          <w:szCs w:val="24"/>
        </w:rPr>
      </w:pPr>
      <w:r w:rsidRPr="002A488F">
        <w:rPr>
          <w:rFonts w:eastAsiaTheme="minorEastAsia"/>
          <w:color w:val="000000" w:themeColor="text1"/>
          <w:sz w:val="24"/>
          <w:szCs w:val="24"/>
        </w:rPr>
        <w:t>Weather</w:t>
      </w:r>
      <w:r>
        <w:rPr>
          <w:rFonts w:eastAsiaTheme="minorEastAsia"/>
          <w:color w:val="000000" w:themeColor="text1"/>
          <w:sz w:val="24"/>
          <w:szCs w:val="24"/>
        </w:rPr>
        <w:t xml:space="preserve"> </w:t>
      </w:r>
      <w:r w:rsidRPr="002A488F">
        <w:rPr>
          <w:rFonts w:eastAsiaTheme="minorEastAsia"/>
          <w:color w:val="000000" w:themeColor="text1"/>
          <w:sz w:val="24"/>
          <w:szCs w:val="24"/>
        </w:rPr>
        <w:t>: simuler le changement de la température qui va influencer le taux de production et consommation.</w:t>
      </w:r>
    </w:p>
    <w:p w14:paraId="60A0C488" w14:textId="1605EC73" w:rsidR="002A488F" w:rsidRPr="002A488F" w:rsidRDefault="002A488F" w:rsidP="002A488F">
      <w:pPr>
        <w:pStyle w:val="MonParagraphe"/>
        <w:numPr>
          <w:ilvl w:val="0"/>
          <w:numId w:val="42"/>
        </w:numPr>
        <w:rPr>
          <w:rFonts w:eastAsiaTheme="minorEastAsia"/>
          <w:color w:val="000000" w:themeColor="text1"/>
          <w:sz w:val="24"/>
          <w:szCs w:val="24"/>
        </w:rPr>
      </w:pPr>
      <w:r w:rsidRPr="002A488F">
        <w:rPr>
          <w:rFonts w:eastAsiaTheme="minorEastAsia"/>
          <w:color w:val="000000" w:themeColor="text1"/>
          <w:sz w:val="24"/>
          <w:szCs w:val="24"/>
        </w:rPr>
        <w:t>External</w:t>
      </w:r>
      <w:r>
        <w:rPr>
          <w:rFonts w:eastAsiaTheme="minorEastAsia"/>
          <w:color w:val="000000" w:themeColor="text1"/>
          <w:sz w:val="24"/>
          <w:szCs w:val="24"/>
        </w:rPr>
        <w:t xml:space="preserve"> </w:t>
      </w:r>
      <w:r w:rsidRPr="002A488F">
        <w:rPr>
          <w:rFonts w:eastAsiaTheme="minorEastAsia"/>
          <w:color w:val="000000" w:themeColor="text1"/>
          <w:sz w:val="24"/>
          <w:szCs w:val="24"/>
        </w:rPr>
        <w:t>: simuler les évènements aléatoires qui peuvent donner les impacts sur le prix d’énergie.</w:t>
      </w:r>
    </w:p>
    <w:p w14:paraId="12A07385" w14:textId="170C5579" w:rsidR="002A488F" w:rsidRPr="002A488F" w:rsidRDefault="002A488F" w:rsidP="002A488F">
      <w:pPr>
        <w:pStyle w:val="MonParagraphe"/>
        <w:rPr>
          <w:rFonts w:eastAsiaTheme="minorEastAsia"/>
          <w:color w:val="000000" w:themeColor="text1"/>
          <w:sz w:val="24"/>
          <w:szCs w:val="24"/>
        </w:rPr>
      </w:pPr>
      <w:r w:rsidRPr="002A488F">
        <w:rPr>
          <w:rFonts w:eastAsiaTheme="minorEastAsia"/>
          <w:color w:val="000000" w:themeColor="text1"/>
          <w:sz w:val="24"/>
          <w:szCs w:val="24"/>
        </w:rPr>
        <w:t>Concernant la communication entre les processus</w:t>
      </w:r>
      <w:r w:rsidR="006278DD">
        <w:rPr>
          <w:rFonts w:eastAsiaTheme="minorEastAsia"/>
          <w:color w:val="000000" w:themeColor="text1"/>
          <w:sz w:val="24"/>
          <w:szCs w:val="24"/>
        </w:rPr>
        <w:t xml:space="preserve"> </w:t>
      </w:r>
      <w:r w:rsidRPr="002A488F">
        <w:rPr>
          <w:rFonts w:eastAsiaTheme="minorEastAsia"/>
          <w:color w:val="000000" w:themeColor="text1"/>
          <w:sz w:val="24"/>
          <w:szCs w:val="24"/>
        </w:rPr>
        <w:t>:</w:t>
      </w:r>
    </w:p>
    <w:p w14:paraId="1BC9C6E1" w14:textId="22EE6CED" w:rsidR="00192D13" w:rsidRDefault="002A488F" w:rsidP="002A488F">
      <w:pPr>
        <w:pStyle w:val="MonParagraphe"/>
        <w:spacing w:before="0"/>
        <w:rPr>
          <w:rFonts w:eastAsiaTheme="minorEastAsia"/>
          <w:color w:val="000000" w:themeColor="text1"/>
          <w:sz w:val="24"/>
          <w:szCs w:val="24"/>
        </w:rPr>
      </w:pPr>
      <w:r w:rsidRPr="002A488F">
        <w:rPr>
          <w:rFonts w:eastAsiaTheme="minorEastAsia"/>
          <w:color w:val="000000" w:themeColor="text1"/>
          <w:sz w:val="24"/>
          <w:szCs w:val="24"/>
        </w:rPr>
        <w:t xml:space="preserve">Les processus home vont communiquer entre eux avec un message queue, et avec market via sockets. </w:t>
      </w:r>
      <w:r w:rsidR="00137CC4">
        <w:rPr>
          <w:rFonts w:eastAsiaTheme="minorEastAsia"/>
          <w:color w:val="000000" w:themeColor="text1"/>
          <w:sz w:val="24"/>
          <w:szCs w:val="24"/>
        </w:rPr>
        <w:t xml:space="preserve">Toutes les communications entre les homes se faites avec un Pool de process, et le market utilise des threads séparés pour traiter chaque connexion depuis chaque maison. </w:t>
      </w:r>
      <w:r w:rsidRPr="002A488F">
        <w:rPr>
          <w:rFonts w:eastAsiaTheme="minorEastAsia"/>
          <w:color w:val="000000" w:themeColor="text1"/>
          <w:sz w:val="24"/>
          <w:szCs w:val="24"/>
        </w:rPr>
        <w:t>Le processus weather va mettre à jour le changement de la température</w:t>
      </w:r>
      <w:r>
        <w:rPr>
          <w:rFonts w:eastAsiaTheme="minorEastAsia"/>
          <w:color w:val="000000" w:themeColor="text1"/>
          <w:sz w:val="24"/>
          <w:szCs w:val="24"/>
        </w:rPr>
        <w:t>, et ce processus se roule tout seul.</w:t>
      </w:r>
      <w:r w:rsidRPr="002A488F">
        <w:rPr>
          <w:rFonts w:eastAsiaTheme="minorEastAsia"/>
          <w:color w:val="000000" w:themeColor="text1"/>
          <w:sz w:val="24"/>
          <w:szCs w:val="24"/>
        </w:rPr>
        <w:t xml:space="preserve"> </w:t>
      </w:r>
      <w:r w:rsidR="00737EDA">
        <w:rPr>
          <w:rFonts w:eastAsiaTheme="minorEastAsia"/>
          <w:color w:val="000000" w:themeColor="text1"/>
          <w:sz w:val="24"/>
          <w:szCs w:val="24"/>
        </w:rPr>
        <w:t xml:space="preserve">En plus, weather communique avec le market via un mémoire partagé de type Pipe. </w:t>
      </w:r>
      <w:r w:rsidRPr="002A488F">
        <w:rPr>
          <w:rFonts w:eastAsiaTheme="minorEastAsia"/>
          <w:color w:val="000000" w:themeColor="text1"/>
          <w:sz w:val="24"/>
          <w:szCs w:val="24"/>
        </w:rPr>
        <w:t>Le processus external, un processus fils de market, va envoyer les signaux quand il y aurait un évènement survenant qui va changer le prix d’énergie. Home</w:t>
      </w:r>
      <w:r>
        <w:rPr>
          <w:rFonts w:eastAsiaTheme="minorEastAsia"/>
          <w:color w:val="000000" w:themeColor="text1"/>
          <w:sz w:val="24"/>
          <w:szCs w:val="24"/>
        </w:rPr>
        <w:t>s et</w:t>
      </w:r>
      <w:r w:rsidRPr="002A488F">
        <w:rPr>
          <w:rFonts w:eastAsiaTheme="minorEastAsia"/>
          <w:color w:val="000000" w:themeColor="text1"/>
          <w:sz w:val="24"/>
          <w:szCs w:val="24"/>
        </w:rPr>
        <w:t xml:space="preserve"> market v</w:t>
      </w:r>
      <w:r>
        <w:rPr>
          <w:rFonts w:eastAsiaTheme="minorEastAsia"/>
          <w:color w:val="000000" w:themeColor="text1"/>
          <w:sz w:val="24"/>
          <w:szCs w:val="24"/>
        </w:rPr>
        <w:t>ont</w:t>
      </w:r>
      <w:r w:rsidRPr="002A488F">
        <w:rPr>
          <w:rFonts w:eastAsiaTheme="minorEastAsia"/>
          <w:color w:val="000000" w:themeColor="text1"/>
          <w:sz w:val="24"/>
          <w:szCs w:val="24"/>
        </w:rPr>
        <w:t xml:space="preserve"> donner aux utilisateurs la mise à jour de cette simulation v</w:t>
      </w:r>
      <w:r>
        <w:rPr>
          <w:rFonts w:eastAsiaTheme="minorEastAsia"/>
          <w:color w:val="000000" w:themeColor="text1"/>
          <w:sz w:val="24"/>
          <w:szCs w:val="24"/>
        </w:rPr>
        <w:t>ia</w:t>
      </w:r>
      <w:r w:rsidRPr="002A488F">
        <w:rPr>
          <w:rFonts w:eastAsiaTheme="minorEastAsia"/>
          <w:color w:val="000000" w:themeColor="text1"/>
          <w:sz w:val="24"/>
          <w:szCs w:val="24"/>
        </w:rPr>
        <w:t xml:space="preserve"> </w:t>
      </w:r>
      <w:r>
        <w:rPr>
          <w:rFonts w:eastAsiaTheme="minorEastAsia"/>
          <w:color w:val="000000" w:themeColor="text1"/>
          <w:sz w:val="24"/>
          <w:szCs w:val="24"/>
        </w:rPr>
        <w:t>ses</w:t>
      </w:r>
      <w:r w:rsidRPr="002A488F">
        <w:rPr>
          <w:rFonts w:eastAsiaTheme="minorEastAsia"/>
          <w:color w:val="000000" w:themeColor="text1"/>
          <w:sz w:val="24"/>
          <w:szCs w:val="24"/>
        </w:rPr>
        <w:t xml:space="preserve"> termina</w:t>
      </w:r>
      <w:r>
        <w:rPr>
          <w:rFonts w:eastAsiaTheme="minorEastAsia"/>
          <w:color w:val="000000" w:themeColor="text1"/>
          <w:sz w:val="24"/>
          <w:szCs w:val="24"/>
        </w:rPr>
        <w:t>ux</w:t>
      </w:r>
      <w:r w:rsidRPr="002A488F">
        <w:rPr>
          <w:rFonts w:eastAsiaTheme="minorEastAsia"/>
          <w:color w:val="000000" w:themeColor="text1"/>
          <w:sz w:val="24"/>
          <w:szCs w:val="24"/>
        </w:rPr>
        <w:t>.</w:t>
      </w:r>
    </w:p>
    <w:p w14:paraId="71D1B0F6" w14:textId="08A00FE7" w:rsidR="006278DD" w:rsidRDefault="006278DD" w:rsidP="006278DD">
      <w:pPr>
        <w:pStyle w:val="MonTitreSection"/>
        <w:rPr>
          <w:rFonts w:eastAsiaTheme="minorEastAsia"/>
        </w:rPr>
      </w:pPr>
      <w:bookmarkStart w:id="3" w:name="_Toc126360422"/>
      <w:r>
        <w:rPr>
          <w:rFonts w:eastAsiaTheme="minorEastAsia"/>
        </w:rPr>
        <w:t>Algorithmes :</w:t>
      </w:r>
      <w:bookmarkEnd w:id="3"/>
    </w:p>
    <w:p w14:paraId="7F8EBC13" w14:textId="07F56E8C" w:rsidR="006278DD" w:rsidRDefault="006278DD" w:rsidP="006278DD">
      <w:pPr>
        <w:pStyle w:val="MonParagraphe"/>
        <w:rPr>
          <w:rFonts w:eastAsiaTheme="minorEastAsia"/>
          <w:sz w:val="24"/>
          <w:szCs w:val="24"/>
        </w:rPr>
      </w:pPr>
      <w:r w:rsidRPr="006278DD">
        <w:rPr>
          <w:rFonts w:eastAsiaTheme="minorEastAsia"/>
          <w:sz w:val="24"/>
          <w:szCs w:val="24"/>
        </w:rPr>
        <w:t xml:space="preserve">Il y a </w:t>
      </w:r>
      <w:r>
        <w:rPr>
          <w:rFonts w:eastAsiaTheme="minorEastAsia"/>
          <w:sz w:val="24"/>
          <w:szCs w:val="24"/>
        </w:rPr>
        <w:t>quelques algorithmes importants dans notre programme qu’on veut exprimer ici :</w:t>
      </w:r>
    </w:p>
    <w:p w14:paraId="6D9E92A6" w14:textId="0D556C07" w:rsidR="006278DD" w:rsidRPr="00A933DF" w:rsidRDefault="006278DD" w:rsidP="006278DD">
      <w:pPr>
        <w:pStyle w:val="MonParagraphe"/>
        <w:numPr>
          <w:ilvl w:val="0"/>
          <w:numId w:val="43"/>
        </w:numPr>
        <w:rPr>
          <w:rFonts w:eastAsiaTheme="minorEastAsia"/>
          <w:b/>
          <w:bCs/>
          <w:sz w:val="24"/>
          <w:szCs w:val="24"/>
        </w:rPr>
      </w:pPr>
      <w:r w:rsidRPr="00A933DF">
        <w:rPr>
          <w:rFonts w:eastAsiaTheme="minorEastAsia"/>
          <w:b/>
          <w:bCs/>
          <w:sz w:val="24"/>
          <w:szCs w:val="24"/>
        </w:rPr>
        <w:lastRenderedPageBreak/>
        <w:t>Algorithme pour l’échange entre les maisons :</w:t>
      </w:r>
    </w:p>
    <w:p w14:paraId="3AF9699C" w14:textId="68D0E77A" w:rsidR="006278DD" w:rsidRDefault="00137CC4" w:rsidP="00137CC4">
      <w:pPr>
        <w:pStyle w:val="MonParagraphe"/>
        <w:shd w:val="clear" w:color="auto" w:fill="000000" w:themeFill="text1"/>
        <w:ind w:left="284" w:firstLine="0"/>
        <w:rPr>
          <w:rFonts w:eastAsiaTheme="minorEastAsia"/>
          <w:sz w:val="24"/>
          <w:szCs w:val="24"/>
        </w:rPr>
      </w:pPr>
      <w:r>
        <w:rPr>
          <w:rFonts w:eastAsiaTheme="minorEastAsia"/>
          <w:sz w:val="24"/>
          <w:szCs w:val="24"/>
        </w:rPr>
        <w:t>with pool :</w:t>
      </w:r>
    </w:p>
    <w:p w14:paraId="314D0FC8" w14:textId="4E95D70B" w:rsidR="00137CC4" w:rsidRDefault="00137CC4" w:rsidP="00137CC4">
      <w:pPr>
        <w:pStyle w:val="MonParagraphe"/>
        <w:shd w:val="clear" w:color="auto" w:fill="000000" w:themeFill="text1"/>
        <w:ind w:left="284" w:firstLine="0"/>
        <w:rPr>
          <w:rFonts w:eastAsiaTheme="minorEastAsia"/>
          <w:sz w:val="24"/>
          <w:szCs w:val="24"/>
        </w:rPr>
      </w:pPr>
      <w:r>
        <w:rPr>
          <w:rFonts w:eastAsiaTheme="minorEastAsia"/>
          <w:sz w:val="24"/>
          <w:szCs w:val="24"/>
        </w:rPr>
        <w:tab/>
        <w:t>pool.map(handle_first_send, homes_list)</w:t>
      </w:r>
    </w:p>
    <w:p w14:paraId="65679FA1" w14:textId="41B6EC5E" w:rsidR="00137CC4" w:rsidRDefault="00137CC4" w:rsidP="00137CC4">
      <w:pPr>
        <w:pStyle w:val="MonParagraphe"/>
        <w:shd w:val="clear" w:color="auto" w:fill="000000" w:themeFill="text1"/>
        <w:ind w:left="284" w:firstLine="0"/>
        <w:rPr>
          <w:rFonts w:eastAsiaTheme="minorEastAsia"/>
          <w:sz w:val="24"/>
          <w:szCs w:val="24"/>
        </w:rPr>
      </w:pPr>
      <w:r>
        <w:rPr>
          <w:rFonts w:eastAsiaTheme="minorEastAsia"/>
          <w:sz w:val="24"/>
          <w:szCs w:val="24"/>
        </w:rPr>
        <w:t>with pool :</w:t>
      </w:r>
    </w:p>
    <w:p w14:paraId="06069D2B" w14:textId="77777777" w:rsidR="00137CC4" w:rsidRPr="00137CC4" w:rsidRDefault="00137CC4" w:rsidP="00137CC4">
      <w:pPr>
        <w:pStyle w:val="MonParagraphe"/>
        <w:shd w:val="clear" w:color="auto" w:fill="000000" w:themeFill="text1"/>
        <w:ind w:left="284"/>
        <w:rPr>
          <w:rFonts w:eastAsiaTheme="minorEastAsia"/>
          <w:sz w:val="24"/>
          <w:szCs w:val="24"/>
        </w:rPr>
      </w:pPr>
      <w:r>
        <w:rPr>
          <w:rFonts w:eastAsiaTheme="minorEastAsia"/>
          <w:sz w:val="24"/>
          <w:szCs w:val="24"/>
        </w:rPr>
        <w:tab/>
      </w:r>
      <w:r w:rsidRPr="00137CC4">
        <w:rPr>
          <w:rFonts w:eastAsiaTheme="minorEastAsia"/>
          <w:sz w:val="24"/>
          <w:szCs w:val="24"/>
        </w:rPr>
        <w:t>for result in pool.map_async(handle_first_receive, homes_list).get():</w:t>
      </w:r>
    </w:p>
    <w:p w14:paraId="2196A865" w14:textId="0721D7D4" w:rsidR="00137CC4" w:rsidRDefault="00137CC4" w:rsidP="00137CC4">
      <w:pPr>
        <w:pStyle w:val="MonParagraphe"/>
        <w:shd w:val="clear" w:color="auto" w:fill="000000" w:themeFill="text1"/>
        <w:ind w:left="284" w:firstLine="0"/>
        <w:rPr>
          <w:rFonts w:eastAsiaTheme="minorEastAsia"/>
          <w:sz w:val="24"/>
          <w:szCs w:val="24"/>
        </w:rPr>
      </w:pPr>
      <w:r w:rsidRPr="00137CC4">
        <w:rPr>
          <w:rFonts w:eastAsiaTheme="minorEastAsia"/>
          <w:sz w:val="24"/>
          <w:szCs w:val="24"/>
        </w:rPr>
        <w:t xml:space="preserve">                homes_list[result[0]-1].exchange_market = result[1]</w:t>
      </w:r>
    </w:p>
    <w:p w14:paraId="386199F0" w14:textId="299526CA" w:rsidR="00137CC4" w:rsidRDefault="00137CC4" w:rsidP="00137CC4">
      <w:pPr>
        <w:pStyle w:val="MonParagraphe"/>
        <w:shd w:val="clear" w:color="auto" w:fill="000000" w:themeFill="text1"/>
        <w:ind w:left="284" w:firstLine="0"/>
        <w:rPr>
          <w:rFonts w:eastAsiaTheme="minorEastAsia"/>
          <w:sz w:val="24"/>
          <w:szCs w:val="24"/>
        </w:rPr>
      </w:pPr>
      <w:r>
        <w:rPr>
          <w:rFonts w:eastAsiaTheme="minorEastAsia"/>
          <w:sz w:val="24"/>
          <w:szCs w:val="24"/>
        </w:rPr>
        <w:t>with pool :</w:t>
      </w:r>
    </w:p>
    <w:p w14:paraId="52CB19A4" w14:textId="77777777" w:rsidR="00137CC4" w:rsidRPr="00137CC4" w:rsidRDefault="00137CC4" w:rsidP="00137CC4">
      <w:pPr>
        <w:pStyle w:val="MonParagraphe"/>
        <w:shd w:val="clear" w:color="auto" w:fill="000000" w:themeFill="text1"/>
        <w:ind w:left="284"/>
        <w:rPr>
          <w:rFonts w:eastAsiaTheme="minorEastAsia"/>
          <w:sz w:val="24"/>
          <w:szCs w:val="24"/>
        </w:rPr>
      </w:pPr>
      <w:r>
        <w:rPr>
          <w:rFonts w:eastAsiaTheme="minorEastAsia"/>
          <w:sz w:val="24"/>
          <w:szCs w:val="24"/>
        </w:rPr>
        <w:tab/>
      </w:r>
      <w:r w:rsidRPr="00137CC4">
        <w:rPr>
          <w:rFonts w:eastAsiaTheme="minorEastAsia"/>
          <w:sz w:val="24"/>
          <w:szCs w:val="24"/>
        </w:rPr>
        <w:t>for result in pool.map_async(handle_last_receive, homes_list).get():</w:t>
      </w:r>
    </w:p>
    <w:p w14:paraId="59FDEA60" w14:textId="1E22C7D1" w:rsidR="00137CC4" w:rsidRDefault="00137CC4" w:rsidP="00137CC4">
      <w:pPr>
        <w:pStyle w:val="MonParagraphe"/>
        <w:shd w:val="clear" w:color="auto" w:fill="000000" w:themeFill="text1"/>
        <w:ind w:left="284" w:firstLine="0"/>
        <w:rPr>
          <w:rFonts w:eastAsiaTheme="minorEastAsia"/>
          <w:sz w:val="24"/>
          <w:szCs w:val="24"/>
        </w:rPr>
      </w:pPr>
      <w:r w:rsidRPr="00137CC4">
        <w:rPr>
          <w:rFonts w:eastAsiaTheme="minorEastAsia"/>
          <w:sz w:val="24"/>
          <w:szCs w:val="24"/>
        </w:rPr>
        <w:t xml:space="preserve">                homes_list[result[0]-1].exchange_market = result[1]</w:t>
      </w:r>
    </w:p>
    <w:p w14:paraId="3758502D" w14:textId="5208B17A" w:rsidR="00137CC4" w:rsidRDefault="00137CC4" w:rsidP="00137CC4">
      <w:pPr>
        <w:pStyle w:val="MonParagraphe"/>
        <w:ind w:left="284" w:firstLine="0"/>
        <w:rPr>
          <w:rFonts w:eastAsiaTheme="minorEastAsia"/>
          <w:sz w:val="24"/>
          <w:szCs w:val="24"/>
        </w:rPr>
      </w:pPr>
    </w:p>
    <w:p w14:paraId="328D7B13" w14:textId="68DAE04D" w:rsidR="00137CC4" w:rsidRDefault="00137CC4" w:rsidP="008E39F4">
      <w:pPr>
        <w:pStyle w:val="MonParagraphe"/>
        <w:shd w:val="clear" w:color="auto" w:fill="000000" w:themeFill="text1"/>
        <w:ind w:left="284" w:firstLine="0"/>
        <w:rPr>
          <w:rFonts w:eastAsiaTheme="minorEastAsia"/>
          <w:sz w:val="24"/>
          <w:szCs w:val="24"/>
        </w:rPr>
      </w:pPr>
      <w:r>
        <w:rPr>
          <w:rFonts w:eastAsiaTheme="minorEastAsia"/>
          <w:sz w:val="24"/>
          <w:szCs w:val="24"/>
        </w:rPr>
        <w:t>def handle_first_send (home) :</w:t>
      </w:r>
    </w:p>
    <w:p w14:paraId="2FDBE1B6" w14:textId="715E6B93" w:rsidR="00137CC4" w:rsidRDefault="00137CC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t># Homes that are willing to give away their excess energy advertise their amount on the Message Queue</w:t>
      </w:r>
      <w:r w:rsidR="008F36E2">
        <w:rPr>
          <w:rFonts w:eastAsiaTheme="minorEastAsia"/>
          <w:sz w:val="24"/>
          <w:szCs w:val="24"/>
        </w:rPr>
        <w:t>, they send with their type associated in way that type_trading_policy_1 &lt; type_trading_policy_3 so they have higher preference when other homes receive message.</w:t>
      </w:r>
    </w:p>
    <w:p w14:paraId="5F9C2CFF" w14:textId="3BD5B32D" w:rsidR="00137CC4" w:rsidRDefault="00137CC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t>if home_trading policy == 1 or home_trading policy == 3 :</w:t>
      </w:r>
    </w:p>
    <w:p w14:paraId="104787AA" w14:textId="5B95C55E" w:rsidR="00137CC4" w:rsidRDefault="00137CC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t>messageQueue.send(home.gap</w:t>
      </w:r>
      <w:r w:rsidR="008F36E2">
        <w:rPr>
          <w:rFonts w:eastAsiaTheme="minorEastAsia"/>
          <w:sz w:val="24"/>
          <w:szCs w:val="24"/>
        </w:rPr>
        <w:t>, type</w:t>
      </w:r>
      <w:r>
        <w:rPr>
          <w:rFonts w:eastAsiaTheme="minorEastAsia"/>
          <w:sz w:val="24"/>
          <w:szCs w:val="24"/>
        </w:rPr>
        <w:t>)</w:t>
      </w:r>
    </w:p>
    <w:p w14:paraId="5889C25D" w14:textId="37F25FDF" w:rsidR="008E39F4" w:rsidRDefault="008E39F4" w:rsidP="00137CC4">
      <w:pPr>
        <w:pStyle w:val="MonParagraphe"/>
        <w:ind w:left="284" w:firstLine="0"/>
        <w:rPr>
          <w:rFonts w:eastAsiaTheme="minorEastAsia"/>
          <w:sz w:val="24"/>
          <w:szCs w:val="24"/>
        </w:rPr>
      </w:pPr>
    </w:p>
    <w:p w14:paraId="6854D20A" w14:textId="710534F8"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def handle_first_receive (home) :</w:t>
      </w:r>
    </w:p>
    <w:p w14:paraId="6FCE05FA" w14:textId="12500A9D"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t># Homes that need energy, no matter what kind of trading policy, take energy from the Message Queue</w:t>
      </w:r>
    </w:p>
    <w:p w14:paraId="314F40DC" w14:textId="24D7949E"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t>if home.gap &lt; 0 :</w:t>
      </w:r>
    </w:p>
    <w:p w14:paraId="7D6D32F5" w14:textId="5F036505"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t># Continue taking until they have enough or there’s no energy left</w:t>
      </w:r>
    </w:p>
    <w:p w14:paraId="00517424" w14:textId="0F3EEBE5"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t>while home.gap + mq.recv() &lt; 0 and type != type_eof :</w:t>
      </w:r>
    </w:p>
    <w:p w14:paraId="7BEC6C5B" w14:textId="161B45F7"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home.gap = home.gap + mq.recv()</w:t>
      </w:r>
    </w:p>
    <w:p w14:paraId="2F57D3F9" w14:textId="28E761B1"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t>home.gap = home.gap + mq.recv()</w:t>
      </w:r>
    </w:p>
    <w:p w14:paraId="4F9B8BC1" w14:textId="690F673B"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t># They take enough so they send back the extra amount that they don’t need back to the Message Queue</w:t>
      </w:r>
    </w:p>
    <w:p w14:paraId="355557BD" w14:textId="0EF8427D"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t>if home.gap &gt; 0 :</w:t>
      </w:r>
    </w:p>
    <w:p w14:paraId="651B7925" w14:textId="4861F39B"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mq.send(home.gap)</w:t>
      </w:r>
    </w:p>
    <w:p w14:paraId="70CB4C3C" w14:textId="67FB635B"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t># They reach the end of file so they stop taking and send back the eof message to the Queue</w:t>
      </w:r>
    </w:p>
    <w:p w14:paraId="6AF04AED" w14:textId="321F874E"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t>else :</w:t>
      </w:r>
    </w:p>
    <w:p w14:paraId="7E968EBA" w14:textId="0953744D"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mq.send(eof)</w:t>
      </w:r>
    </w:p>
    <w:p w14:paraId="5538A4B9" w14:textId="7B028B1B"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t># Homes that don’t need energy ignore this handle and send back the message that they received</w:t>
      </w:r>
    </w:p>
    <w:p w14:paraId="3ECF6B08" w14:textId="5CE64753"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t>else :</w:t>
      </w:r>
    </w:p>
    <w:p w14:paraId="094B33A4" w14:textId="2B9F805F" w:rsidR="008E39F4" w:rsidRDefault="008E39F4" w:rsidP="008E39F4">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t>mq.send(message)</w:t>
      </w:r>
    </w:p>
    <w:p w14:paraId="210C9634" w14:textId="7AEB0C9F" w:rsidR="008E39F4" w:rsidRDefault="008E39F4" w:rsidP="00137CC4">
      <w:pPr>
        <w:pStyle w:val="MonParagraphe"/>
        <w:ind w:left="284" w:firstLine="0"/>
        <w:rPr>
          <w:rFonts w:eastAsiaTheme="minorEastAsia"/>
          <w:sz w:val="24"/>
          <w:szCs w:val="24"/>
        </w:rPr>
      </w:pPr>
    </w:p>
    <w:p w14:paraId="265037C2" w14:textId="3DF9943C" w:rsidR="008E39F4" w:rsidRDefault="008E39F4" w:rsidP="00A933DF">
      <w:pPr>
        <w:pStyle w:val="MonParagraphe"/>
        <w:shd w:val="clear" w:color="auto" w:fill="000000" w:themeFill="text1"/>
        <w:ind w:left="284" w:firstLine="0"/>
        <w:rPr>
          <w:rFonts w:eastAsiaTheme="minorEastAsia"/>
          <w:sz w:val="24"/>
          <w:szCs w:val="24"/>
        </w:rPr>
      </w:pPr>
      <w:r>
        <w:rPr>
          <w:rFonts w:eastAsiaTheme="minorEastAsia"/>
          <w:sz w:val="24"/>
          <w:szCs w:val="24"/>
        </w:rPr>
        <w:t>def handle_last_receive (home) :</w:t>
      </w:r>
    </w:p>
    <w:p w14:paraId="2AB88D07" w14:textId="714F4D4B" w:rsidR="008E39F4" w:rsidRDefault="008E39F4" w:rsidP="00A933DF">
      <w:pPr>
        <w:pStyle w:val="MonParagraphe"/>
        <w:shd w:val="clear" w:color="auto" w:fill="000000" w:themeFill="text1"/>
        <w:ind w:left="284" w:firstLine="0"/>
        <w:rPr>
          <w:rFonts w:eastAsiaTheme="minorEastAsia"/>
          <w:sz w:val="24"/>
          <w:szCs w:val="24"/>
        </w:rPr>
      </w:pPr>
      <w:r>
        <w:rPr>
          <w:rFonts w:eastAsiaTheme="minorEastAsia"/>
          <w:sz w:val="24"/>
          <w:szCs w:val="24"/>
        </w:rPr>
        <w:tab/>
        <w:t xml:space="preserve"># </w:t>
      </w:r>
      <w:r w:rsidR="00A933DF">
        <w:rPr>
          <w:rFonts w:eastAsiaTheme="minorEastAsia"/>
          <w:sz w:val="24"/>
          <w:szCs w:val="24"/>
        </w:rPr>
        <w:t>After the take, if there’s energy left from home with trading policy 3, send them back to their home so that they send sell it to the market, if no then ignore this handle</w:t>
      </w:r>
    </w:p>
    <w:p w14:paraId="0A553C5F" w14:textId="26877E6F" w:rsidR="00A933DF" w:rsidRDefault="00A933DF" w:rsidP="00A933DF">
      <w:pPr>
        <w:pStyle w:val="MonParagraphe"/>
        <w:shd w:val="clear" w:color="auto" w:fill="000000" w:themeFill="text1"/>
        <w:ind w:left="284" w:firstLine="0"/>
        <w:rPr>
          <w:rFonts w:eastAsiaTheme="minorEastAsia"/>
          <w:sz w:val="24"/>
          <w:szCs w:val="24"/>
        </w:rPr>
      </w:pPr>
      <w:r>
        <w:rPr>
          <w:rFonts w:eastAsiaTheme="minorEastAsia"/>
          <w:sz w:val="24"/>
          <w:szCs w:val="24"/>
        </w:rPr>
        <w:tab/>
        <w:t>If home.trading_policy != 3 :</w:t>
      </w:r>
    </w:p>
    <w:p w14:paraId="370A3C52" w14:textId="507075ED" w:rsidR="00A933DF" w:rsidRDefault="00A933DF" w:rsidP="00A933DF">
      <w:pPr>
        <w:pStyle w:val="MonParagraphe"/>
        <w:shd w:val="clear" w:color="auto" w:fill="000000" w:themeFill="text1"/>
        <w:ind w:left="284" w:firstLine="0"/>
        <w:rPr>
          <w:rFonts w:eastAsiaTheme="minorEastAsia"/>
          <w:sz w:val="24"/>
          <w:szCs w:val="24"/>
        </w:rPr>
      </w:pPr>
      <w:r>
        <w:rPr>
          <w:rFonts w:eastAsiaTheme="minorEastAsia"/>
          <w:sz w:val="24"/>
          <w:szCs w:val="24"/>
        </w:rPr>
        <w:tab/>
      </w:r>
      <w:r>
        <w:rPr>
          <w:rFonts w:eastAsiaTheme="minorEastAsia"/>
          <w:sz w:val="24"/>
          <w:szCs w:val="24"/>
        </w:rPr>
        <w:tab/>
        <w:t>Ignore</w:t>
      </w:r>
    </w:p>
    <w:p w14:paraId="0568D427" w14:textId="7A62D67D"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t>else :</w:t>
      </w:r>
    </w:p>
    <w:p w14:paraId="6596BCF6" w14:textId="230B475E"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t>if type == type_trading_policy_3 :</w:t>
      </w:r>
    </w:p>
    <w:p w14:paraId="02BDA184" w14:textId="24A76A2F"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home.exchange_market = mq.recv()</w:t>
      </w:r>
    </w:p>
    <w:p w14:paraId="45A162DE" w14:textId="167FCD4E"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t>else :</w:t>
      </w:r>
    </w:p>
    <w:p w14:paraId="3FF3E86D" w14:textId="0CDBCB4A"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ignore</w:t>
      </w:r>
    </w:p>
    <w:p w14:paraId="6712993E" w14:textId="4F8DC4AD" w:rsidR="00A933DF" w:rsidRDefault="00A933DF" w:rsidP="00A933DF">
      <w:pPr>
        <w:pStyle w:val="MonParagraphe"/>
        <w:rPr>
          <w:rFonts w:eastAsiaTheme="minorEastAsia"/>
          <w:sz w:val="24"/>
          <w:szCs w:val="24"/>
        </w:rPr>
      </w:pPr>
    </w:p>
    <w:p w14:paraId="0CBF02EF" w14:textId="01489338" w:rsidR="00A933DF" w:rsidRPr="00A933DF" w:rsidRDefault="00A933DF" w:rsidP="00A933DF">
      <w:pPr>
        <w:pStyle w:val="MonParagraphe"/>
        <w:numPr>
          <w:ilvl w:val="0"/>
          <w:numId w:val="43"/>
        </w:numPr>
        <w:rPr>
          <w:rFonts w:eastAsiaTheme="minorEastAsia"/>
          <w:b/>
          <w:bCs/>
          <w:sz w:val="24"/>
          <w:szCs w:val="24"/>
        </w:rPr>
      </w:pPr>
      <w:r w:rsidRPr="00A933DF">
        <w:rPr>
          <w:rFonts w:eastAsiaTheme="minorEastAsia"/>
          <w:b/>
          <w:bCs/>
          <w:sz w:val="24"/>
          <w:szCs w:val="24"/>
        </w:rPr>
        <w:t>Algorithme pour la mise à jour de la température :</w:t>
      </w:r>
    </w:p>
    <w:p w14:paraId="58446BF0" w14:textId="0A9AF833"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def update_weather (child_conn, temperature):</w:t>
      </w:r>
    </w:p>
    <w:p w14:paraId="7E05B641" w14:textId="0ECE0ECD"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t>while True :</w:t>
      </w:r>
    </w:p>
    <w:p w14:paraId="121A7F54" w14:textId="12B6A66F"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t>change = random.randint # based on the current temperature</w:t>
      </w:r>
    </w:p>
    <w:p w14:paraId="041B9AF6" w14:textId="3FAFDD4F"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t>temperature += change</w:t>
      </w:r>
    </w:p>
    <w:p w14:paraId="58C9E4DB" w14:textId="5636938E"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t>if temperature &gt;= max :</w:t>
      </w:r>
    </w:p>
    <w:p w14:paraId="06C785BB" w14:textId="6BAD4B3A"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temperature -= 6</w:t>
      </w:r>
    </w:p>
    <w:p w14:paraId="722BF25E" w14:textId="40E6C217"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t>elif temperature &lt;= min :</w:t>
      </w:r>
    </w:p>
    <w:p w14:paraId="6FB0D241" w14:textId="01CDF031"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temperature += 8</w:t>
      </w:r>
    </w:p>
    <w:p w14:paraId="548440E5" w14:textId="69CABEB8"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t>if child_conn.recv() == ‘get’ :</w:t>
      </w:r>
    </w:p>
    <w:p w14:paraId="22038B69" w14:textId="20B376C7" w:rsidR="00A933DF" w:rsidRDefault="00A933DF" w:rsidP="00A933DF">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child_conn.send(temperature)</w:t>
      </w:r>
    </w:p>
    <w:p w14:paraId="1024AE2A" w14:textId="191D121B" w:rsidR="0088029B" w:rsidRDefault="00A933DF" w:rsidP="0088029B">
      <w:pPr>
        <w:pStyle w:val="MonParagraphe"/>
        <w:shd w:val="clear" w:color="auto" w:fill="000000" w:themeFill="text1"/>
        <w:rPr>
          <w:rFonts w:eastAsiaTheme="minorEastAsia"/>
          <w:sz w:val="24"/>
          <w:szCs w:val="24"/>
        </w:rPr>
      </w:pPr>
      <w:r>
        <w:rPr>
          <w:rFonts w:eastAsiaTheme="minorEastAsia"/>
          <w:sz w:val="24"/>
          <w:szCs w:val="24"/>
        </w:rPr>
        <w:tab/>
      </w:r>
      <w:r>
        <w:rPr>
          <w:rFonts w:eastAsiaTheme="minorEastAsia"/>
          <w:sz w:val="24"/>
          <w:szCs w:val="24"/>
        </w:rPr>
        <w:tab/>
        <w:t>time.sleep(1)</w:t>
      </w:r>
    </w:p>
    <w:p w14:paraId="0B4C49E3" w14:textId="77777777" w:rsidR="0088029B" w:rsidRDefault="0088029B" w:rsidP="0088029B">
      <w:pPr>
        <w:pStyle w:val="MonParagraphe"/>
        <w:shd w:val="clear" w:color="auto" w:fill="FFFFFF" w:themeFill="background1"/>
        <w:rPr>
          <w:rFonts w:eastAsiaTheme="minorEastAsia"/>
          <w:sz w:val="24"/>
          <w:szCs w:val="24"/>
        </w:rPr>
      </w:pPr>
    </w:p>
    <w:p w14:paraId="1DC1E137" w14:textId="56C5556B" w:rsidR="0088029B" w:rsidRDefault="0088029B" w:rsidP="0088029B">
      <w:pPr>
        <w:pStyle w:val="MonParagraphe"/>
        <w:numPr>
          <w:ilvl w:val="0"/>
          <w:numId w:val="43"/>
        </w:numPr>
        <w:textAlignment w:val="auto"/>
        <w:rPr>
          <w:rFonts w:eastAsiaTheme="minorEastAsia"/>
          <w:b/>
          <w:bCs/>
          <w:sz w:val="24"/>
          <w:szCs w:val="24"/>
        </w:rPr>
      </w:pPr>
      <w:r>
        <w:rPr>
          <w:rFonts w:eastAsiaTheme="minorEastAsia"/>
          <w:b/>
          <w:bCs/>
          <w:sz w:val="24"/>
          <w:szCs w:val="24"/>
        </w:rPr>
        <w:t>Algorithme pour le market:</w:t>
      </w:r>
    </w:p>
    <w:p w14:paraId="31E9C1A4"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loop0 = True</w:t>
      </w:r>
    </w:p>
    <w:p w14:paraId="6FB66F11"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loop1 = False</w:t>
      </w:r>
    </w:p>
    <w:p w14:paraId="44CFCBBF"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while True</w:t>
      </w:r>
    </w:p>
    <w:p w14:paraId="72C83FDE"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ab/>
        <w:t>while loop0:</w:t>
      </w:r>
    </w:p>
    <w:p w14:paraId="07470D8E"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initialize ThreadPool Executor to handle multiples connections from homes</w:t>
      </w:r>
    </w:p>
    <w:p w14:paraId="4BDFB543" w14:textId="77777777" w:rsidR="0088029B" w:rsidRDefault="0088029B" w:rsidP="0088029B">
      <w:pPr>
        <w:pStyle w:val="MonParagraphe"/>
        <w:shd w:val="clear" w:color="auto" w:fill="000000" w:themeFill="text1"/>
        <w:ind w:firstLine="0"/>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initialize the connection via socket</w:t>
      </w:r>
    </w:p>
    <w:p w14:paraId="6039996A"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wait till all threads to end</w:t>
      </w:r>
    </w:p>
    <w:p w14:paraId="1CBF5BB0"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ab/>
        <w:t>loop1 = True</w:t>
      </w:r>
    </w:p>
    <w:p w14:paraId="742D4327"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ab/>
      </w:r>
    </w:p>
    <w:p w14:paraId="077635AB"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ab/>
        <w:t>while loop1:</w:t>
      </w:r>
    </w:p>
    <w:p w14:paraId="5CF59665"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lastRenderedPageBreak/>
        <w:tab/>
      </w:r>
      <w:r>
        <w:rPr>
          <w:rFonts w:eastAsiaTheme="minorEastAsia"/>
          <w:sz w:val="24"/>
          <w:szCs w:val="24"/>
          <w:lang w:val="en-US"/>
        </w:rPr>
        <w:tab/>
        <w:t>begin of weather process</w:t>
      </w:r>
    </w:p>
    <w:p w14:paraId="54978026"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update of temperature with process</w:t>
      </w:r>
    </w:p>
    <w:p w14:paraId="531C1B61"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begin of external process</w:t>
      </w:r>
    </w:p>
    <w:p w14:paraId="78532F74"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wait for external process to end and send a signal to announce the event</w:t>
      </w:r>
    </w:p>
    <w:p w14:paraId="2A505F77"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update the new price.</w:t>
      </w:r>
    </w:p>
    <w:p w14:paraId="686B287A" w14:textId="77777777" w:rsidR="0088029B" w:rsidRDefault="0088029B" w:rsidP="0088029B">
      <w:pPr>
        <w:pStyle w:val="MonParagraphe"/>
        <w:shd w:val="clear" w:color="auto" w:fill="000000" w:themeFill="text1"/>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send theses new changes to homes or end this simulation based on decision of users</w:t>
      </w:r>
    </w:p>
    <w:p w14:paraId="12BF1D80" w14:textId="77777777" w:rsidR="0088029B" w:rsidRPr="0088029B" w:rsidRDefault="0088029B" w:rsidP="0088029B">
      <w:pPr>
        <w:pStyle w:val="MonParagraphe"/>
        <w:shd w:val="clear" w:color="auto" w:fill="FFFFFF" w:themeFill="background1"/>
        <w:rPr>
          <w:rFonts w:eastAsiaTheme="minorEastAsia"/>
          <w:sz w:val="24"/>
          <w:szCs w:val="24"/>
        </w:rPr>
      </w:pPr>
    </w:p>
    <w:p w14:paraId="007D7543" w14:textId="7B1FDB15" w:rsidR="003A1829" w:rsidRDefault="003A1829" w:rsidP="003A1829">
      <w:pPr>
        <w:pStyle w:val="MonTitreSection"/>
        <w:rPr>
          <w:rFonts w:eastAsiaTheme="minorEastAsia"/>
        </w:rPr>
      </w:pPr>
      <w:bookmarkStart w:id="4" w:name="_Toc126360423"/>
      <w:r>
        <w:rPr>
          <w:rFonts w:eastAsiaTheme="minorEastAsia"/>
        </w:rPr>
        <w:t>Plan :</w:t>
      </w:r>
      <w:bookmarkEnd w:id="4"/>
    </w:p>
    <w:p w14:paraId="3BE99A7F" w14:textId="3701C428" w:rsidR="003A1829" w:rsidRPr="008F36E2" w:rsidRDefault="008F36E2" w:rsidP="008F36E2">
      <w:pPr>
        <w:pStyle w:val="MonParagraphe"/>
        <w:numPr>
          <w:ilvl w:val="0"/>
          <w:numId w:val="44"/>
        </w:numPr>
        <w:rPr>
          <w:rFonts w:eastAsiaTheme="minorEastAsia"/>
          <w:b/>
          <w:bCs/>
          <w:sz w:val="24"/>
          <w:szCs w:val="24"/>
        </w:rPr>
      </w:pPr>
      <w:r w:rsidRPr="008F36E2">
        <w:rPr>
          <w:rFonts w:eastAsiaTheme="minorEastAsia"/>
          <w:b/>
          <w:bCs/>
          <w:sz w:val="24"/>
          <w:szCs w:val="24"/>
        </w:rPr>
        <w:t>Plan d’implantation :</w:t>
      </w:r>
    </w:p>
    <w:p w14:paraId="59CF03E7" w14:textId="450A7CDA" w:rsidR="008F36E2" w:rsidRDefault="008F36E2" w:rsidP="008F36E2">
      <w:pPr>
        <w:pStyle w:val="MonParagraphe"/>
        <w:rPr>
          <w:rFonts w:eastAsiaTheme="minorEastAsia"/>
          <w:sz w:val="24"/>
          <w:szCs w:val="24"/>
        </w:rPr>
      </w:pPr>
      <w:r w:rsidRPr="008F36E2">
        <w:rPr>
          <w:rFonts w:eastAsiaTheme="minorEastAsia"/>
          <w:sz w:val="24"/>
          <w:szCs w:val="24"/>
        </w:rPr>
        <w:t>On a commencé par réaliser un UML pour facilement visualiser les communications entre les processus et threads. Il comprend les relations entre les processus (parent-fils ou non liés), les communications interprocessus telles que messages queues entre les homes, socket entre market et homes, la structure dans le shared memory et comment l’accéder, les signaux utilisés entre les processus, les pipes entre les processus parent-fils.</w:t>
      </w:r>
    </w:p>
    <w:p w14:paraId="3E64960E" w14:textId="5EE6585C" w:rsidR="008F36E2" w:rsidRDefault="0088029B" w:rsidP="008F36E2">
      <w:pPr>
        <w:pStyle w:val="MonParagraphe"/>
        <w:rPr>
          <w:rFonts w:eastAsiaTheme="minorEastAsia"/>
          <w:sz w:val="24"/>
          <w:szCs w:val="24"/>
        </w:rPr>
      </w:pPr>
      <w:r>
        <w:rPr>
          <w:rFonts w:eastAsiaTheme="minorEastAsia"/>
          <w:sz w:val="24"/>
          <w:szCs w:val="24"/>
        </w:rPr>
        <w:t>Ensuite, pour le code, on a commencé par homes et market. Pour homes, on est allé du Message Queue car c’</w:t>
      </w:r>
      <w:r w:rsidR="003D2A00">
        <w:rPr>
          <w:rFonts w:eastAsiaTheme="minorEastAsia"/>
          <w:sz w:val="24"/>
          <w:szCs w:val="24"/>
        </w:rPr>
        <w:t>était</w:t>
      </w:r>
      <w:r>
        <w:rPr>
          <w:rFonts w:eastAsiaTheme="minorEastAsia"/>
          <w:sz w:val="24"/>
          <w:szCs w:val="24"/>
        </w:rPr>
        <w:t xml:space="preserve"> indépendant </w:t>
      </w:r>
      <w:r w:rsidR="003D2A00">
        <w:rPr>
          <w:rFonts w:eastAsiaTheme="minorEastAsia"/>
          <w:sz w:val="24"/>
          <w:szCs w:val="24"/>
        </w:rPr>
        <w:t>des autres process, en même temps le market a eu ses fonctions de traitement et le serveur socket. Suivant, on implémente la partie de client socket du côté des maisons et assurer la connexion entre client-serveur. C</w:t>
      </w:r>
      <w:r w:rsidR="003D2A00" w:rsidRPr="003D2A00">
        <w:rPr>
          <w:rFonts w:eastAsiaTheme="minorEastAsia"/>
          <w:sz w:val="24"/>
          <w:szCs w:val="24"/>
        </w:rPr>
        <w:t>ontinuer,</w:t>
      </w:r>
      <w:r w:rsidR="003D2A00">
        <w:rPr>
          <w:rFonts w:eastAsiaTheme="minorEastAsia"/>
          <w:sz w:val="24"/>
          <w:szCs w:val="24"/>
        </w:rPr>
        <w:t xml:space="preserve"> on</w:t>
      </w:r>
      <w:r w:rsidR="003D2A00" w:rsidRPr="003D2A00">
        <w:rPr>
          <w:rFonts w:eastAsiaTheme="minorEastAsia"/>
          <w:sz w:val="24"/>
          <w:szCs w:val="24"/>
        </w:rPr>
        <w:t xml:space="preserve"> compl</w:t>
      </w:r>
      <w:r w:rsidR="003D2A00">
        <w:rPr>
          <w:rFonts w:eastAsiaTheme="minorEastAsia"/>
          <w:sz w:val="24"/>
          <w:szCs w:val="24"/>
        </w:rPr>
        <w:t>ète</w:t>
      </w:r>
      <w:r w:rsidR="003D2A00" w:rsidRPr="003D2A00">
        <w:rPr>
          <w:rFonts w:eastAsiaTheme="minorEastAsia"/>
          <w:sz w:val="24"/>
          <w:szCs w:val="24"/>
        </w:rPr>
        <w:t xml:space="preserve"> la section </w:t>
      </w:r>
      <w:r w:rsidR="003D2A00">
        <w:rPr>
          <w:rFonts w:eastAsiaTheme="minorEastAsia"/>
          <w:sz w:val="24"/>
          <w:szCs w:val="24"/>
        </w:rPr>
        <w:t>weather</w:t>
      </w:r>
      <w:r w:rsidR="003D2A00" w:rsidRPr="003D2A00">
        <w:rPr>
          <w:rFonts w:eastAsiaTheme="minorEastAsia"/>
          <w:sz w:val="24"/>
          <w:szCs w:val="24"/>
        </w:rPr>
        <w:t xml:space="preserve"> et </w:t>
      </w:r>
      <w:r w:rsidR="003D2A00">
        <w:rPr>
          <w:rFonts w:eastAsiaTheme="minorEastAsia"/>
          <w:sz w:val="24"/>
          <w:szCs w:val="24"/>
        </w:rPr>
        <w:t>le partage de du valeur de la température avec le Pipe. On intègre la partie des facteurs externes, et en fin quand tout est bien, on met les boucle while pour simuler les jours, parfaire les affichages et tester les cas pour en déduire les coefficients les plus logiques.</w:t>
      </w:r>
    </w:p>
    <w:p w14:paraId="5890FBA1" w14:textId="3FFB2707" w:rsidR="008F36E2" w:rsidRPr="007A342C" w:rsidRDefault="008F36E2" w:rsidP="008F36E2">
      <w:pPr>
        <w:pStyle w:val="MonParagraphe"/>
        <w:numPr>
          <w:ilvl w:val="0"/>
          <w:numId w:val="44"/>
        </w:numPr>
        <w:rPr>
          <w:rFonts w:eastAsiaTheme="minorEastAsia"/>
          <w:b/>
          <w:bCs/>
          <w:sz w:val="24"/>
          <w:szCs w:val="24"/>
        </w:rPr>
      </w:pPr>
      <w:r w:rsidRPr="007A342C">
        <w:rPr>
          <w:rFonts w:eastAsiaTheme="minorEastAsia"/>
          <w:b/>
          <w:bCs/>
          <w:sz w:val="24"/>
          <w:szCs w:val="24"/>
        </w:rPr>
        <w:t>Tests :</w:t>
      </w:r>
    </w:p>
    <w:p w14:paraId="21151787" w14:textId="49769212" w:rsidR="007A342C" w:rsidRDefault="007A342C" w:rsidP="007A342C">
      <w:pPr>
        <w:pStyle w:val="MonParagraphe"/>
        <w:rPr>
          <w:rFonts w:eastAsiaTheme="minorEastAsia"/>
          <w:sz w:val="24"/>
          <w:szCs w:val="24"/>
        </w:rPr>
      </w:pPr>
      <w:r>
        <w:rPr>
          <w:rFonts w:eastAsiaTheme="minorEastAsia"/>
          <w:sz w:val="24"/>
          <w:szCs w:val="24"/>
        </w:rPr>
        <w:t>Pendant notre travail, il y a plusieurs tests ont été mis en place :</w:t>
      </w:r>
    </w:p>
    <w:p w14:paraId="6FA1C262" w14:textId="6666CA7F" w:rsidR="007A342C" w:rsidRPr="007A342C" w:rsidRDefault="007A342C" w:rsidP="007A342C">
      <w:pPr>
        <w:pStyle w:val="MonParagraphe"/>
        <w:numPr>
          <w:ilvl w:val="0"/>
          <w:numId w:val="47"/>
        </w:numPr>
        <w:rPr>
          <w:rFonts w:eastAsiaTheme="minorEastAsia"/>
          <w:sz w:val="24"/>
          <w:szCs w:val="24"/>
        </w:rPr>
      </w:pPr>
      <w:r w:rsidRPr="007A342C">
        <w:rPr>
          <w:rFonts w:eastAsiaTheme="minorEastAsia"/>
          <w:sz w:val="24"/>
          <w:szCs w:val="24"/>
        </w:rPr>
        <w:t>Test des informations sur l’énergie après les messages queues. En effet, nous avons des différentes politiques énergétiques pour nos propres maisons. Donc, il faut vérifier, après les échanges d’énergie, les valeurs correctes pour les communiquer avec market.</w:t>
      </w:r>
    </w:p>
    <w:p w14:paraId="64CEAB95" w14:textId="29438F6F" w:rsidR="007A342C" w:rsidRDefault="007A342C" w:rsidP="007A342C">
      <w:pPr>
        <w:pStyle w:val="MonParagraphe"/>
        <w:numPr>
          <w:ilvl w:val="0"/>
          <w:numId w:val="47"/>
        </w:numPr>
        <w:rPr>
          <w:rFonts w:eastAsiaTheme="minorEastAsia"/>
          <w:sz w:val="24"/>
          <w:szCs w:val="24"/>
        </w:rPr>
      </w:pPr>
      <w:r w:rsidRPr="007A342C">
        <w:rPr>
          <w:rFonts w:eastAsiaTheme="minorEastAsia"/>
          <w:sz w:val="24"/>
          <w:szCs w:val="24"/>
        </w:rPr>
        <w:t>Test de connexion via socket entre homes et market</w:t>
      </w:r>
      <w:r>
        <w:rPr>
          <w:rFonts w:eastAsiaTheme="minorEastAsia"/>
          <w:sz w:val="24"/>
          <w:szCs w:val="24"/>
        </w:rPr>
        <w:t xml:space="preserve"> </w:t>
      </w:r>
      <w:r w:rsidRPr="007A342C">
        <w:rPr>
          <w:rFonts w:eastAsiaTheme="minorEastAsia"/>
          <w:sz w:val="24"/>
          <w:szCs w:val="24"/>
        </w:rPr>
        <w:t>(multithreaded). En réalité, on a commencé par tester les connexions avec un seul client pour visualiser comment fonctionnent les sockets et de même temps, gérer l’exécution de notre programme en général. Et à la fin, on a bien testé avec ThreadPool pour pouvoir recevoir les connexions de plusieurs homes.</w:t>
      </w:r>
    </w:p>
    <w:p w14:paraId="1FE2631A" w14:textId="41395E54" w:rsidR="00D91332" w:rsidRDefault="00D91332" w:rsidP="007A342C">
      <w:pPr>
        <w:pStyle w:val="MonParagraphe"/>
        <w:numPr>
          <w:ilvl w:val="0"/>
          <w:numId w:val="47"/>
        </w:numPr>
        <w:rPr>
          <w:rFonts w:eastAsiaTheme="minorEastAsia"/>
          <w:sz w:val="24"/>
          <w:szCs w:val="24"/>
        </w:rPr>
      </w:pPr>
      <w:r>
        <w:rPr>
          <w:rFonts w:eastAsiaTheme="minorEastAsia"/>
          <w:sz w:val="24"/>
          <w:szCs w:val="24"/>
        </w:rPr>
        <w:t>Test des coefficients associés à chaque facteur pour avoir des changements du prix cohérents</w:t>
      </w:r>
    </w:p>
    <w:p w14:paraId="55134856" w14:textId="50E49155" w:rsidR="007A342C" w:rsidRDefault="007A342C" w:rsidP="007A342C">
      <w:pPr>
        <w:pStyle w:val="MonParagraphe"/>
        <w:numPr>
          <w:ilvl w:val="0"/>
          <w:numId w:val="47"/>
        </w:numPr>
        <w:rPr>
          <w:rFonts w:eastAsiaTheme="minorEastAsia"/>
          <w:sz w:val="24"/>
          <w:szCs w:val="24"/>
        </w:rPr>
      </w:pPr>
      <w:r>
        <w:rPr>
          <w:rFonts w:eastAsiaTheme="minorEastAsia"/>
          <w:sz w:val="24"/>
          <w:szCs w:val="24"/>
        </w:rPr>
        <w:t xml:space="preserve">Test de la valeur partagé de la température. </w:t>
      </w:r>
    </w:p>
    <w:p w14:paraId="6BA85B65" w14:textId="18343CA9" w:rsidR="00BE34B8" w:rsidRDefault="00BE34B8" w:rsidP="007A342C">
      <w:pPr>
        <w:pStyle w:val="MonParagraphe"/>
        <w:numPr>
          <w:ilvl w:val="0"/>
          <w:numId w:val="47"/>
        </w:numPr>
        <w:rPr>
          <w:rFonts w:eastAsiaTheme="minorEastAsia"/>
          <w:sz w:val="24"/>
          <w:szCs w:val="24"/>
        </w:rPr>
      </w:pPr>
      <w:r>
        <w:rPr>
          <w:rFonts w:eastAsiaTheme="minorEastAsia"/>
          <w:sz w:val="24"/>
          <w:szCs w:val="24"/>
        </w:rPr>
        <w:t>Tests de la terminaison des processus.</w:t>
      </w:r>
    </w:p>
    <w:p w14:paraId="2707EFF2" w14:textId="41EC5511" w:rsidR="00BF281D" w:rsidRDefault="00BF281D" w:rsidP="007A342C">
      <w:pPr>
        <w:pStyle w:val="MonParagraphe"/>
        <w:numPr>
          <w:ilvl w:val="0"/>
          <w:numId w:val="47"/>
        </w:numPr>
        <w:rPr>
          <w:rFonts w:eastAsiaTheme="minorEastAsia"/>
          <w:sz w:val="24"/>
          <w:szCs w:val="24"/>
        </w:rPr>
      </w:pPr>
      <w:r>
        <w:rPr>
          <w:rFonts w:eastAsiaTheme="minorEastAsia"/>
          <w:sz w:val="24"/>
          <w:szCs w:val="24"/>
        </w:rPr>
        <w:t>On a aussi des fichiers main (déjà supprimé) et homes_farsighted pour effectuer des tests.</w:t>
      </w:r>
    </w:p>
    <w:p w14:paraId="4E10FA1B" w14:textId="1721C16D" w:rsidR="007A342C" w:rsidRDefault="007A342C" w:rsidP="007A342C">
      <w:pPr>
        <w:pStyle w:val="MonTitreSection"/>
        <w:rPr>
          <w:rFonts w:eastAsiaTheme="minorEastAsia"/>
        </w:rPr>
      </w:pPr>
      <w:bookmarkStart w:id="5" w:name="_Toc126360424"/>
      <w:r>
        <w:rPr>
          <w:rFonts w:eastAsiaTheme="minorEastAsia"/>
        </w:rPr>
        <w:t>Execution :</w:t>
      </w:r>
      <w:bookmarkEnd w:id="5"/>
    </w:p>
    <w:p w14:paraId="05063D88" w14:textId="448FA1BA" w:rsidR="007A342C" w:rsidRDefault="007A342C" w:rsidP="007A342C">
      <w:pPr>
        <w:pStyle w:val="MonParagraphe"/>
        <w:rPr>
          <w:rFonts w:eastAsiaTheme="minorEastAsia"/>
          <w:sz w:val="24"/>
          <w:szCs w:val="24"/>
        </w:rPr>
      </w:pPr>
      <w:r w:rsidRPr="007A342C">
        <w:rPr>
          <w:rFonts w:eastAsiaTheme="minorEastAsia"/>
          <w:sz w:val="24"/>
          <w:szCs w:val="24"/>
        </w:rPr>
        <w:t xml:space="preserve">Au début du lancement de notre programme, il faut d’abord exécuter market.py avec la commande python3 market.py. Une fois lancée, ce script va attendre les connexions de homes pour réaliser les transactions entre eux. Ensuite, on lance homes.py pour initialiser les homes. Après le lancement de ce programme, les homes vont communiquer entre eux-mêmes via les messages queues pour annoncer leurs politiques d’énergie, demander aux autres s’ils en ont besoin et puis le </w:t>
      </w:r>
      <w:r w:rsidRPr="007A342C">
        <w:rPr>
          <w:rFonts w:eastAsiaTheme="minorEastAsia"/>
          <w:sz w:val="24"/>
          <w:szCs w:val="24"/>
        </w:rPr>
        <w:lastRenderedPageBreak/>
        <w:t xml:space="preserve">faire ou demander le don </w:t>
      </w:r>
      <w:r w:rsidR="00581B5C">
        <w:rPr>
          <w:rFonts w:eastAsiaTheme="minorEastAsia"/>
          <w:sz w:val="24"/>
          <w:szCs w:val="24"/>
        </w:rPr>
        <w:t xml:space="preserve">auprès </w:t>
      </w:r>
      <w:r w:rsidRPr="007A342C">
        <w:rPr>
          <w:rFonts w:eastAsiaTheme="minorEastAsia"/>
          <w:sz w:val="24"/>
          <w:szCs w:val="24"/>
        </w:rPr>
        <w:t xml:space="preserve">des </w:t>
      </w:r>
      <w:r w:rsidR="00BE34B8">
        <w:rPr>
          <w:rFonts w:eastAsiaTheme="minorEastAsia"/>
          <w:sz w:val="24"/>
          <w:szCs w:val="24"/>
        </w:rPr>
        <w:t>a</w:t>
      </w:r>
      <w:r w:rsidRPr="007A342C">
        <w:rPr>
          <w:rFonts w:eastAsiaTheme="minorEastAsia"/>
          <w:sz w:val="24"/>
          <w:szCs w:val="24"/>
        </w:rPr>
        <w:t>utre</w:t>
      </w:r>
      <w:r w:rsidR="00D846A7">
        <w:rPr>
          <w:rFonts w:eastAsiaTheme="minorEastAsia"/>
          <w:sz w:val="24"/>
          <w:szCs w:val="24"/>
        </w:rPr>
        <w:t>s</w:t>
      </w:r>
      <w:r w:rsidRPr="007A342C">
        <w:rPr>
          <w:rFonts w:eastAsiaTheme="minorEastAsia"/>
          <w:sz w:val="24"/>
          <w:szCs w:val="24"/>
        </w:rPr>
        <w:t xml:space="preserve"> s’ils sont en pénurie d’énergie. A la fin des échanges entre les homes, ils vont utiliser un socket à envoyer les informations sur l’énergie qu’ils ont et aussi commencer les transactions vente/achat entre les homes et market. Au côté de market, après la réception des valeurs à vendre/acheter des homes, il y aura des changements au niveau du prix et aussi du stockage d’énergie du marché. Et puis, le processus de weather sera lancé pour mettre à jour la température chaque fois qu'on tape ‘get’. En basant sur cette température, on va déduire les changements sur la production/consommation chez les homes et aussi le prix d’énergie. Après, le processus d</w:t>
      </w:r>
      <w:r w:rsidR="00BE34B8">
        <w:rPr>
          <w:rFonts w:eastAsiaTheme="minorEastAsia"/>
          <w:sz w:val="24"/>
          <w:szCs w:val="24"/>
        </w:rPr>
        <w:t>es facteurs</w:t>
      </w:r>
      <w:r w:rsidRPr="007A342C">
        <w:rPr>
          <w:rFonts w:eastAsiaTheme="minorEastAsia"/>
          <w:sz w:val="24"/>
          <w:szCs w:val="24"/>
        </w:rPr>
        <w:t xml:space="preserve"> exte</w:t>
      </w:r>
      <w:r w:rsidR="00BE34B8">
        <w:rPr>
          <w:rFonts w:eastAsiaTheme="minorEastAsia"/>
          <w:sz w:val="24"/>
          <w:szCs w:val="24"/>
        </w:rPr>
        <w:t>rnes</w:t>
      </w:r>
      <w:r w:rsidRPr="007A342C">
        <w:rPr>
          <w:rFonts w:eastAsiaTheme="minorEastAsia"/>
          <w:sz w:val="24"/>
          <w:szCs w:val="24"/>
        </w:rPr>
        <w:t xml:space="preserve"> va créer un événement aléatoire qui impacte le prix. Enfin, l’utilisateur va décider s’il veut envoyer ces changements aux homes ou terminer cette simulation en fermant toutes les connexions.</w:t>
      </w:r>
    </w:p>
    <w:p w14:paraId="3E51928F" w14:textId="4717CE5A" w:rsidR="007A342C" w:rsidRDefault="007A342C" w:rsidP="007A342C">
      <w:pPr>
        <w:pStyle w:val="MonTitreSection"/>
        <w:rPr>
          <w:rFonts w:eastAsiaTheme="minorEastAsia"/>
        </w:rPr>
      </w:pPr>
      <w:bookmarkStart w:id="6" w:name="_Toc126360425"/>
      <w:r>
        <w:rPr>
          <w:rFonts w:eastAsiaTheme="minorEastAsia"/>
        </w:rPr>
        <w:t>Conclusion et points à améliorer :</w:t>
      </w:r>
      <w:bookmarkEnd w:id="6"/>
    </w:p>
    <w:p w14:paraId="77543F6A" w14:textId="0DE37B50" w:rsidR="007A342C" w:rsidRPr="007A342C" w:rsidRDefault="007A342C" w:rsidP="007A342C">
      <w:pPr>
        <w:pStyle w:val="MonParagraphe"/>
        <w:numPr>
          <w:ilvl w:val="0"/>
          <w:numId w:val="48"/>
        </w:numPr>
        <w:rPr>
          <w:rFonts w:eastAsiaTheme="minorEastAsia"/>
          <w:b/>
          <w:bCs/>
          <w:sz w:val="24"/>
          <w:szCs w:val="24"/>
        </w:rPr>
      </w:pPr>
      <w:r w:rsidRPr="007A342C">
        <w:rPr>
          <w:rFonts w:eastAsiaTheme="minorEastAsia"/>
          <w:b/>
          <w:bCs/>
          <w:sz w:val="24"/>
          <w:szCs w:val="24"/>
        </w:rPr>
        <w:t>Conclusion :</w:t>
      </w:r>
    </w:p>
    <w:p w14:paraId="6AFE53D9" w14:textId="7550D073" w:rsidR="007A342C" w:rsidRPr="007A342C" w:rsidRDefault="007A342C" w:rsidP="007A342C">
      <w:pPr>
        <w:pStyle w:val="MonParagraphe"/>
        <w:rPr>
          <w:rFonts w:eastAsiaTheme="minorEastAsia"/>
          <w:sz w:val="24"/>
          <w:szCs w:val="24"/>
        </w:rPr>
      </w:pPr>
      <w:r w:rsidRPr="007A342C">
        <w:rPr>
          <w:rFonts w:eastAsiaTheme="minorEastAsia"/>
          <w:sz w:val="24"/>
          <w:szCs w:val="24"/>
        </w:rPr>
        <w:t>A travers ce projet, on a acquis de nouvelles connaissances et aussi révisé celles que l’on a vues pendant les cours. On a la chance de synthétiser les méthodes de communications entre les processus, les multithreads dans un projet. C’est aussi une bonne occasion de réviser et revoir ces cours d’une manière plus pratique.</w:t>
      </w:r>
      <w:r w:rsidR="00BE34B8">
        <w:rPr>
          <w:rFonts w:eastAsiaTheme="minorEastAsia"/>
          <w:sz w:val="24"/>
          <w:szCs w:val="24"/>
        </w:rPr>
        <w:t xml:space="preserve"> En plus pour nous ce projet est vraiment intéressant, </w:t>
      </w:r>
      <w:r w:rsidR="00BE34B8" w:rsidRPr="00BE34B8">
        <w:rPr>
          <w:rFonts w:eastAsiaTheme="minorEastAsia"/>
          <w:sz w:val="24"/>
          <w:szCs w:val="24"/>
        </w:rPr>
        <w:t xml:space="preserve">bien que si </w:t>
      </w:r>
      <w:r w:rsidR="00BE34B8">
        <w:rPr>
          <w:rFonts w:eastAsiaTheme="minorEastAsia"/>
          <w:sz w:val="24"/>
          <w:szCs w:val="24"/>
        </w:rPr>
        <w:t>on avait</w:t>
      </w:r>
      <w:r w:rsidR="00BE34B8" w:rsidRPr="00BE34B8">
        <w:rPr>
          <w:rFonts w:eastAsiaTheme="minorEastAsia"/>
          <w:sz w:val="24"/>
          <w:szCs w:val="24"/>
        </w:rPr>
        <w:t xml:space="preserve"> eu plus de temps </w:t>
      </w:r>
      <w:r w:rsidR="00BE34B8">
        <w:rPr>
          <w:rFonts w:eastAsiaTheme="minorEastAsia"/>
          <w:sz w:val="24"/>
          <w:szCs w:val="24"/>
        </w:rPr>
        <w:t>on</w:t>
      </w:r>
      <w:r w:rsidR="00BE34B8" w:rsidRPr="00BE34B8">
        <w:rPr>
          <w:rFonts w:eastAsiaTheme="minorEastAsia"/>
          <w:sz w:val="24"/>
          <w:szCs w:val="24"/>
        </w:rPr>
        <w:t xml:space="preserve"> </w:t>
      </w:r>
      <w:r w:rsidR="00BE34B8">
        <w:rPr>
          <w:rFonts w:eastAsiaTheme="minorEastAsia"/>
          <w:sz w:val="24"/>
          <w:szCs w:val="24"/>
        </w:rPr>
        <w:t>aurait</w:t>
      </w:r>
      <w:r w:rsidR="00BE34B8" w:rsidRPr="00BE34B8">
        <w:rPr>
          <w:rFonts w:eastAsiaTheme="minorEastAsia"/>
          <w:sz w:val="24"/>
          <w:szCs w:val="24"/>
        </w:rPr>
        <w:t xml:space="preserve"> pu faire mieux, car la durée de ce projet est assez courte et nous avons aussi d'autres projets à compléter</w:t>
      </w:r>
      <w:r w:rsidR="00BE34B8">
        <w:rPr>
          <w:rFonts w:eastAsiaTheme="minorEastAsia"/>
          <w:sz w:val="24"/>
          <w:szCs w:val="24"/>
        </w:rPr>
        <w:t>.</w:t>
      </w:r>
    </w:p>
    <w:p w14:paraId="0B43FF56" w14:textId="552147FC" w:rsidR="007A342C" w:rsidRPr="007A342C" w:rsidRDefault="007A342C" w:rsidP="007A342C">
      <w:pPr>
        <w:pStyle w:val="MonParagraphe"/>
        <w:numPr>
          <w:ilvl w:val="0"/>
          <w:numId w:val="48"/>
        </w:numPr>
        <w:rPr>
          <w:rFonts w:eastAsiaTheme="minorEastAsia"/>
          <w:b/>
          <w:bCs/>
          <w:sz w:val="24"/>
          <w:szCs w:val="24"/>
        </w:rPr>
      </w:pPr>
      <w:r w:rsidRPr="007A342C">
        <w:rPr>
          <w:rFonts w:eastAsiaTheme="minorEastAsia"/>
          <w:b/>
          <w:bCs/>
          <w:sz w:val="24"/>
          <w:szCs w:val="24"/>
        </w:rPr>
        <w:t>Points à améliorer :</w:t>
      </w:r>
    </w:p>
    <w:p w14:paraId="78D38262" w14:textId="08207F14" w:rsidR="007A342C" w:rsidRDefault="007A342C" w:rsidP="005819FE">
      <w:pPr>
        <w:pStyle w:val="MonParagraphe"/>
        <w:numPr>
          <w:ilvl w:val="0"/>
          <w:numId w:val="47"/>
        </w:numPr>
        <w:rPr>
          <w:rFonts w:eastAsiaTheme="minorEastAsia"/>
          <w:sz w:val="24"/>
          <w:szCs w:val="24"/>
        </w:rPr>
      </w:pPr>
      <w:r w:rsidRPr="007A342C">
        <w:rPr>
          <w:rFonts w:eastAsiaTheme="minorEastAsia"/>
          <w:sz w:val="24"/>
          <w:szCs w:val="24"/>
        </w:rPr>
        <w:t>Fermeture des sockets</w:t>
      </w:r>
      <w:r>
        <w:rPr>
          <w:rFonts w:eastAsiaTheme="minorEastAsia"/>
          <w:sz w:val="24"/>
          <w:szCs w:val="24"/>
        </w:rPr>
        <w:t xml:space="preserve"> </w:t>
      </w:r>
      <w:r w:rsidRPr="007A342C">
        <w:rPr>
          <w:rFonts w:eastAsiaTheme="minorEastAsia"/>
          <w:sz w:val="24"/>
          <w:szCs w:val="24"/>
        </w:rPr>
        <w:t xml:space="preserve">: Après le lancement de cette simulation, le socket reste encore à l’écoute sur l’adresse déclarée au début du script. Quand on décide de terminer cette simulation en tapant Ctrl+C, cette adresse reste encore occupée et </w:t>
      </w:r>
      <w:r>
        <w:rPr>
          <w:rFonts w:eastAsiaTheme="minorEastAsia"/>
          <w:sz w:val="24"/>
          <w:szCs w:val="24"/>
        </w:rPr>
        <w:t>cela</w:t>
      </w:r>
      <w:r w:rsidRPr="007A342C">
        <w:rPr>
          <w:rFonts w:eastAsiaTheme="minorEastAsia"/>
          <w:sz w:val="24"/>
          <w:szCs w:val="24"/>
        </w:rPr>
        <w:t xml:space="preserve"> va lancer l’erreur OSError: [Errno 98] Address already in use. Proposition pour le corriger</w:t>
      </w:r>
      <w:r>
        <w:rPr>
          <w:rFonts w:eastAsiaTheme="minorEastAsia"/>
          <w:sz w:val="24"/>
          <w:szCs w:val="24"/>
        </w:rPr>
        <w:t xml:space="preserve"> </w:t>
      </w:r>
      <w:r w:rsidRPr="007A342C">
        <w:rPr>
          <w:rFonts w:eastAsiaTheme="minorEastAsia"/>
          <w:sz w:val="24"/>
          <w:szCs w:val="24"/>
        </w:rPr>
        <w:t>: Donner le droit à l’utilisateur de choisir le port en ajoutant un argument dans la commande de lancement.</w:t>
      </w:r>
    </w:p>
    <w:p w14:paraId="61B7C734" w14:textId="5A6B23A1" w:rsidR="005819FE" w:rsidRDefault="005819FE" w:rsidP="005819FE">
      <w:pPr>
        <w:pStyle w:val="MonParagraphe"/>
        <w:numPr>
          <w:ilvl w:val="0"/>
          <w:numId w:val="47"/>
        </w:numPr>
        <w:rPr>
          <w:rFonts w:eastAsiaTheme="minorEastAsia"/>
          <w:sz w:val="24"/>
          <w:szCs w:val="24"/>
        </w:rPr>
      </w:pPr>
      <w:r>
        <w:rPr>
          <w:rFonts w:eastAsiaTheme="minorEastAsia"/>
          <w:sz w:val="24"/>
          <w:szCs w:val="24"/>
        </w:rPr>
        <w:t xml:space="preserve">Budget pour chaque maison et pour market : On a une idée de donner à chaque maison un budget, et elle l’utilisera pour des échanges. Une maison va « mourir » si elle n’a plus d’argent. Le market a aussi un budget, si ce budget est plus ou moins d’un </w:t>
      </w:r>
      <w:r w:rsidRPr="005819FE">
        <w:rPr>
          <w:rFonts w:eastAsiaTheme="minorEastAsia"/>
          <w:sz w:val="24"/>
          <w:szCs w:val="24"/>
        </w:rPr>
        <w:t>seuil</w:t>
      </w:r>
      <w:r>
        <w:rPr>
          <w:rFonts w:eastAsiaTheme="minorEastAsia"/>
          <w:sz w:val="24"/>
          <w:szCs w:val="24"/>
        </w:rPr>
        <w:t xml:space="preserve">, </w:t>
      </w:r>
      <w:r w:rsidRPr="005819FE">
        <w:rPr>
          <w:rFonts w:eastAsiaTheme="minorEastAsia"/>
          <w:sz w:val="24"/>
          <w:szCs w:val="24"/>
        </w:rPr>
        <w:t>le modèle s'effondrera également</w:t>
      </w:r>
      <w:r>
        <w:rPr>
          <w:rFonts w:eastAsiaTheme="minorEastAsia"/>
          <w:sz w:val="24"/>
          <w:szCs w:val="24"/>
        </w:rPr>
        <w:t xml:space="preserve">. Néanmoins ces valeurs prennent beaucoup de temps pour </w:t>
      </w:r>
      <w:r w:rsidR="001A6BF5">
        <w:rPr>
          <w:rFonts w:eastAsiaTheme="minorEastAsia"/>
          <w:sz w:val="24"/>
          <w:szCs w:val="24"/>
        </w:rPr>
        <w:t>déterminer</w:t>
      </w:r>
      <w:r>
        <w:rPr>
          <w:rFonts w:eastAsiaTheme="minorEastAsia"/>
          <w:sz w:val="24"/>
          <w:szCs w:val="24"/>
        </w:rPr>
        <w:t xml:space="preserve"> des valeurs </w:t>
      </w:r>
      <w:r w:rsidR="001A6BF5">
        <w:rPr>
          <w:rFonts w:eastAsiaTheme="minorEastAsia"/>
          <w:sz w:val="24"/>
          <w:szCs w:val="24"/>
        </w:rPr>
        <w:t>cohérentes, par exemple pour que le modèle dure plus de quelques jours</w:t>
      </w:r>
      <w:r w:rsidR="00581B5C">
        <w:rPr>
          <w:rFonts w:eastAsiaTheme="minorEastAsia"/>
          <w:sz w:val="24"/>
          <w:szCs w:val="24"/>
        </w:rPr>
        <w:t>.</w:t>
      </w:r>
    </w:p>
    <w:p w14:paraId="5B42C75B" w14:textId="312ED225" w:rsidR="00581B5C" w:rsidRPr="007A342C" w:rsidRDefault="00581B5C" w:rsidP="005819FE">
      <w:pPr>
        <w:pStyle w:val="MonParagraphe"/>
        <w:numPr>
          <w:ilvl w:val="0"/>
          <w:numId w:val="47"/>
        </w:numPr>
        <w:rPr>
          <w:rFonts w:eastAsiaTheme="minorEastAsia"/>
          <w:sz w:val="24"/>
          <w:szCs w:val="24"/>
        </w:rPr>
      </w:pPr>
      <w:r>
        <w:rPr>
          <w:rFonts w:eastAsiaTheme="minorEastAsia"/>
          <w:sz w:val="24"/>
          <w:szCs w:val="24"/>
        </w:rPr>
        <w:t>On peut aussi rendre l’affichage plus beau en faisant le GUI, ou bien utiliser matplotlib pour générer des graphes à partir des données, de cette façon on peut mieux poursuivre l’évolution du modèle (qu’en voyant les terminaux).</w:t>
      </w:r>
    </w:p>
    <w:sectPr w:rsidR="00581B5C" w:rsidRPr="007A342C" w:rsidSect="00372E76">
      <w:headerReference w:type="default" r:id="rId8"/>
      <w:footerReference w:type="default" r:id="rId9"/>
      <w:pgSz w:w="11906" w:h="16838"/>
      <w:pgMar w:top="1170" w:right="1134" w:bottom="1170" w:left="1134" w:header="540" w:footer="7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01D99" w14:textId="77777777" w:rsidR="006627D9" w:rsidRDefault="006627D9">
      <w:r>
        <w:separator/>
      </w:r>
    </w:p>
  </w:endnote>
  <w:endnote w:type="continuationSeparator" w:id="0">
    <w:p w14:paraId="653A047D" w14:textId="77777777" w:rsidR="006627D9" w:rsidRDefault="00662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Yu Mincho">
    <w:charset w:val="80"/>
    <w:family w:val="roman"/>
    <w:pitch w:val="variable"/>
    <w:sig w:usb0="800002E7" w:usb1="2AC7FCFF" w:usb2="00000012" w:usb3="00000000" w:csb0="0002009F" w:csb1="00000000"/>
  </w:font>
  <w:font w:name="Bitstream Vera Serif">
    <w:altName w:val="Cambria"/>
    <w:charset w:val="00"/>
    <w:family w:val="roman"/>
    <w:pitch w:val="variable"/>
  </w:font>
  <w:font w:name="Bitstream Vera Sans">
    <w:altName w:val="Calibri"/>
    <w:charset w:val="00"/>
    <w:family w:val="auto"/>
    <w:pitch w:val="variable"/>
  </w:font>
  <w:font w:name="Lucidasans">
    <w:altName w:val="Calibri"/>
    <w:charset w:val="00"/>
    <w:family w:val="auto"/>
    <w:pitch w:val="default"/>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942BB" w14:textId="6B505F2A" w:rsidR="00A76D83" w:rsidRDefault="00A76D83">
    <w:pPr>
      <w:pStyle w:val="Footer"/>
    </w:pPr>
    <w:r>
      <w:tab/>
      <w:t xml:space="preserve">- Page </w:t>
    </w:r>
    <w:r>
      <w:fldChar w:fldCharType="begin"/>
    </w:r>
    <w:r>
      <w:instrText xml:space="preserve"> PAGE </w:instrText>
    </w:r>
    <w:r>
      <w:fldChar w:fldCharType="separate"/>
    </w:r>
    <w:r>
      <w:rPr>
        <w:noProof/>
      </w:rPr>
      <w:t>1</w:t>
    </w:r>
    <w:r>
      <w:fldChar w:fldCharType="end"/>
    </w:r>
    <w:r>
      <w:t>/</w:t>
    </w:r>
    <w:fldSimple w:instr=" NUMPAGES ">
      <w:r>
        <w:rPr>
          <w:noProof/>
        </w:rPr>
        <w:t>1</w:t>
      </w:r>
    </w:fldSimple>
    <w:r>
      <w:t xml:space="preserve"> -</w:t>
    </w:r>
    <w:r>
      <w:tab/>
    </w:r>
    <w:r w:rsidR="0098071C">
      <w:t>31</w:t>
    </w:r>
    <w:r w:rsidR="00E15C3C">
      <w:t>/</w:t>
    </w:r>
    <w:r w:rsidR="0098071C">
      <w:t>0</w:t>
    </w:r>
    <w:r w:rsidR="00DA7C44">
      <w:t>1</w:t>
    </w:r>
    <w:r w:rsidR="00E15C3C">
      <w:t>/20</w:t>
    </w:r>
    <w:r w:rsidR="0098071C">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CEEA7" w14:textId="77777777" w:rsidR="006627D9" w:rsidRDefault="006627D9">
      <w:r>
        <w:rPr>
          <w:color w:val="000000"/>
        </w:rPr>
        <w:separator/>
      </w:r>
    </w:p>
  </w:footnote>
  <w:footnote w:type="continuationSeparator" w:id="0">
    <w:p w14:paraId="79B03709" w14:textId="77777777" w:rsidR="006627D9" w:rsidRDefault="00662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13C0" w14:textId="3D16158D" w:rsidR="00A76D83" w:rsidRDefault="00A76D83">
    <w:pPr>
      <w:pStyle w:val="MonAuteur"/>
    </w:pPr>
    <w:r>
      <w:t>Auteur</w:t>
    </w:r>
    <w:r w:rsidR="00AA2F7F">
      <w:t>s</w:t>
    </w:r>
    <w:r>
      <w:t> :</w:t>
    </w:r>
    <w:r w:rsidR="00E15C3C">
      <w:t xml:space="preserve"> </w:t>
    </w:r>
    <w:r w:rsidR="00B83516">
      <w:t>HOANG Nghia Hieu</w:t>
    </w:r>
    <w:r w:rsidR="006D5581">
      <w:t xml:space="preserve"> et </w:t>
    </w:r>
    <w:r w:rsidR="0098071C">
      <w:t>TRINH Duc Tuan</w:t>
    </w:r>
    <w:r>
      <w:rPr>
        <w:rFonts w:ascii="Times New Roman" w:hAnsi="Times New Roman"/>
        <w:sz w:val="24"/>
        <w:szCs w:val="24"/>
      </w:rPr>
      <w:tab/>
    </w:r>
    <w:r w:rsidRPr="00F44AF4">
      <w:rPr>
        <w:noProof/>
      </w:rPr>
      <w:drawing>
        <wp:inline distT="0" distB="0" distL="0" distR="0" wp14:anchorId="6FF4A3B3" wp14:editId="308FC4D0">
          <wp:extent cx="1007110" cy="326390"/>
          <wp:effectExtent l="0" t="0" r="8890" b="3810"/>
          <wp:docPr id="37"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835" w:hanging="360"/>
      </w:pPr>
      <w:rPr>
        <w:rFonts w:ascii="Symbol" w:hAnsi="Symbol" w:hint="default"/>
      </w:rPr>
    </w:lvl>
    <w:lvl w:ilvl="1" w:tplc="040C0003" w:tentative="1">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1" w15:restartNumberingAfterBreak="0">
    <w:nsid w:val="00C231FF"/>
    <w:multiLevelType w:val="hybridMultilevel"/>
    <w:tmpl w:val="58AC522C"/>
    <w:lvl w:ilvl="0" w:tplc="517A466E">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0FCB08DB"/>
    <w:multiLevelType w:val="hybridMultilevel"/>
    <w:tmpl w:val="04B022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8512E7"/>
    <w:multiLevelType w:val="hybridMultilevel"/>
    <w:tmpl w:val="1D0A5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21AD6"/>
    <w:multiLevelType w:val="hybridMultilevel"/>
    <w:tmpl w:val="F6604ED2"/>
    <w:lvl w:ilvl="0" w:tplc="3F2286F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9A62AA6"/>
    <w:multiLevelType w:val="hybridMultilevel"/>
    <w:tmpl w:val="4D24B772"/>
    <w:lvl w:ilvl="0" w:tplc="BC6AA0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AB37DF5"/>
    <w:multiLevelType w:val="hybridMultilevel"/>
    <w:tmpl w:val="178A4D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5A0A70"/>
    <w:multiLevelType w:val="hybridMultilevel"/>
    <w:tmpl w:val="5D16A1AC"/>
    <w:lvl w:ilvl="0" w:tplc="73BEBCC4">
      <w:start w:val="1"/>
      <w:numFmt w:val="bullet"/>
      <w:lvlText w:val="-"/>
      <w:lvlJc w:val="left"/>
      <w:pPr>
        <w:ind w:left="720" w:hanging="360"/>
      </w:pPr>
      <w:rPr>
        <w:rFonts w:ascii="Calibri" w:eastAsia="Times New Roman"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6C1723"/>
    <w:multiLevelType w:val="hybridMultilevel"/>
    <w:tmpl w:val="7EE0B56C"/>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9" w15:restartNumberingAfterBreak="0">
    <w:nsid w:val="1F9C572A"/>
    <w:multiLevelType w:val="hybridMultilevel"/>
    <w:tmpl w:val="23887A82"/>
    <w:lvl w:ilvl="0" w:tplc="7BA041D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0" w15:restartNumberingAfterBreak="0">
    <w:nsid w:val="21667022"/>
    <w:multiLevelType w:val="hybridMultilevel"/>
    <w:tmpl w:val="8ADA65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40F18B0"/>
    <w:multiLevelType w:val="hybridMultilevel"/>
    <w:tmpl w:val="B2A05B0E"/>
    <w:lvl w:ilvl="0" w:tplc="45ECDBCC">
      <w:start w:val="3"/>
      <w:numFmt w:val="bullet"/>
      <w:lvlText w:val=""/>
      <w:lvlJc w:val="left"/>
      <w:pPr>
        <w:ind w:left="644" w:hanging="360"/>
      </w:pPr>
      <w:rPr>
        <w:rFonts w:ascii="Wingdings" w:eastAsia="Times New Roman" w:hAnsi="Wingdings" w:cstheme="minorHAnsi" w:hint="default"/>
        <w:b w:val="0"/>
        <w:sz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26FC3BF2"/>
    <w:multiLevelType w:val="hybridMultilevel"/>
    <w:tmpl w:val="2CC6FD42"/>
    <w:lvl w:ilvl="0" w:tplc="2780DDB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282E3181"/>
    <w:multiLevelType w:val="hybridMultilevel"/>
    <w:tmpl w:val="B9440B06"/>
    <w:lvl w:ilvl="0" w:tplc="60A04C56">
      <w:start w:val="1"/>
      <w:numFmt w:val="bullet"/>
      <w:lvlText w:val="•"/>
      <w:lvlJc w:val="left"/>
      <w:pPr>
        <w:tabs>
          <w:tab w:val="num" w:pos="720"/>
        </w:tabs>
        <w:ind w:left="720" w:hanging="360"/>
      </w:pPr>
      <w:rPr>
        <w:rFonts w:ascii="Arial" w:hAnsi="Arial" w:hint="default"/>
      </w:rPr>
    </w:lvl>
    <w:lvl w:ilvl="1" w:tplc="FE4EBF3A" w:tentative="1">
      <w:start w:val="1"/>
      <w:numFmt w:val="bullet"/>
      <w:lvlText w:val="•"/>
      <w:lvlJc w:val="left"/>
      <w:pPr>
        <w:tabs>
          <w:tab w:val="num" w:pos="1440"/>
        </w:tabs>
        <w:ind w:left="1440" w:hanging="360"/>
      </w:pPr>
      <w:rPr>
        <w:rFonts w:ascii="Arial" w:hAnsi="Arial" w:hint="default"/>
      </w:rPr>
    </w:lvl>
    <w:lvl w:ilvl="2" w:tplc="C6183784" w:tentative="1">
      <w:start w:val="1"/>
      <w:numFmt w:val="bullet"/>
      <w:lvlText w:val="•"/>
      <w:lvlJc w:val="left"/>
      <w:pPr>
        <w:tabs>
          <w:tab w:val="num" w:pos="2160"/>
        </w:tabs>
        <w:ind w:left="2160" w:hanging="360"/>
      </w:pPr>
      <w:rPr>
        <w:rFonts w:ascii="Arial" w:hAnsi="Arial" w:hint="default"/>
      </w:rPr>
    </w:lvl>
    <w:lvl w:ilvl="3" w:tplc="4E987E0E" w:tentative="1">
      <w:start w:val="1"/>
      <w:numFmt w:val="bullet"/>
      <w:lvlText w:val="•"/>
      <w:lvlJc w:val="left"/>
      <w:pPr>
        <w:tabs>
          <w:tab w:val="num" w:pos="2880"/>
        </w:tabs>
        <w:ind w:left="2880" w:hanging="360"/>
      </w:pPr>
      <w:rPr>
        <w:rFonts w:ascii="Arial" w:hAnsi="Arial" w:hint="default"/>
      </w:rPr>
    </w:lvl>
    <w:lvl w:ilvl="4" w:tplc="86A03D7A" w:tentative="1">
      <w:start w:val="1"/>
      <w:numFmt w:val="bullet"/>
      <w:lvlText w:val="•"/>
      <w:lvlJc w:val="left"/>
      <w:pPr>
        <w:tabs>
          <w:tab w:val="num" w:pos="3600"/>
        </w:tabs>
        <w:ind w:left="3600" w:hanging="360"/>
      </w:pPr>
      <w:rPr>
        <w:rFonts w:ascii="Arial" w:hAnsi="Arial" w:hint="default"/>
      </w:rPr>
    </w:lvl>
    <w:lvl w:ilvl="5" w:tplc="CF2A281C" w:tentative="1">
      <w:start w:val="1"/>
      <w:numFmt w:val="bullet"/>
      <w:lvlText w:val="•"/>
      <w:lvlJc w:val="left"/>
      <w:pPr>
        <w:tabs>
          <w:tab w:val="num" w:pos="4320"/>
        </w:tabs>
        <w:ind w:left="4320" w:hanging="360"/>
      </w:pPr>
      <w:rPr>
        <w:rFonts w:ascii="Arial" w:hAnsi="Arial" w:hint="default"/>
      </w:rPr>
    </w:lvl>
    <w:lvl w:ilvl="6" w:tplc="464097F4" w:tentative="1">
      <w:start w:val="1"/>
      <w:numFmt w:val="bullet"/>
      <w:lvlText w:val="•"/>
      <w:lvlJc w:val="left"/>
      <w:pPr>
        <w:tabs>
          <w:tab w:val="num" w:pos="5040"/>
        </w:tabs>
        <w:ind w:left="5040" w:hanging="360"/>
      </w:pPr>
      <w:rPr>
        <w:rFonts w:ascii="Arial" w:hAnsi="Arial" w:hint="default"/>
      </w:rPr>
    </w:lvl>
    <w:lvl w:ilvl="7" w:tplc="EAB6E79C" w:tentative="1">
      <w:start w:val="1"/>
      <w:numFmt w:val="bullet"/>
      <w:lvlText w:val="•"/>
      <w:lvlJc w:val="left"/>
      <w:pPr>
        <w:tabs>
          <w:tab w:val="num" w:pos="5760"/>
        </w:tabs>
        <w:ind w:left="5760" w:hanging="360"/>
      </w:pPr>
      <w:rPr>
        <w:rFonts w:ascii="Arial" w:hAnsi="Arial" w:hint="default"/>
      </w:rPr>
    </w:lvl>
    <w:lvl w:ilvl="8" w:tplc="DD800D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ED5671"/>
    <w:multiLevelType w:val="hybridMultilevel"/>
    <w:tmpl w:val="C40ECBC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2C4F0FD6"/>
    <w:multiLevelType w:val="hybridMultilevel"/>
    <w:tmpl w:val="040C8AEE"/>
    <w:lvl w:ilvl="0" w:tplc="7D20A9F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15:restartNumberingAfterBreak="0">
    <w:nsid w:val="2DD040AD"/>
    <w:multiLevelType w:val="hybridMultilevel"/>
    <w:tmpl w:val="FCA4D7D6"/>
    <w:lvl w:ilvl="0" w:tplc="CE645F0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2EE40D3D"/>
    <w:multiLevelType w:val="hybridMultilevel"/>
    <w:tmpl w:val="68EEF26C"/>
    <w:lvl w:ilvl="0" w:tplc="E1D092B4">
      <w:start w:val="5"/>
      <w:numFmt w:val="bullet"/>
      <w:lvlText w:val="-"/>
      <w:lvlJc w:val="left"/>
      <w:pPr>
        <w:ind w:left="927" w:hanging="360"/>
      </w:pPr>
      <w:rPr>
        <w:rFonts w:ascii="Calibri" w:eastAsiaTheme="minorEastAsia"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9" w15:restartNumberingAfterBreak="0">
    <w:nsid w:val="307402AA"/>
    <w:multiLevelType w:val="hybridMultilevel"/>
    <w:tmpl w:val="772C65E4"/>
    <w:lvl w:ilvl="0" w:tplc="A31627AC">
      <w:start w:val="1"/>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08A6292"/>
    <w:multiLevelType w:val="hybridMultilevel"/>
    <w:tmpl w:val="284A152C"/>
    <w:lvl w:ilvl="0" w:tplc="3FF4E38C">
      <w:start w:val="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92717E"/>
    <w:multiLevelType w:val="hybridMultilevel"/>
    <w:tmpl w:val="D53ABA6A"/>
    <w:lvl w:ilvl="0" w:tplc="5A08496C">
      <w:start w:val="6"/>
      <w:numFmt w:val="bullet"/>
      <w:lvlText w:val="-"/>
      <w:lvlJc w:val="left"/>
      <w:pPr>
        <w:ind w:left="927" w:hanging="360"/>
      </w:pPr>
      <w:rPr>
        <w:rFonts w:ascii="Calibri" w:eastAsia="Times New Roman"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2" w15:restartNumberingAfterBreak="0">
    <w:nsid w:val="33533244"/>
    <w:multiLevelType w:val="hybridMultilevel"/>
    <w:tmpl w:val="E9CE29CC"/>
    <w:lvl w:ilvl="0" w:tplc="EF4E4008">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7933637"/>
    <w:multiLevelType w:val="hybridMultilevel"/>
    <w:tmpl w:val="7E0AAC00"/>
    <w:lvl w:ilvl="0" w:tplc="781E88B2">
      <w:start w:val="1"/>
      <w:numFmt w:val="bullet"/>
      <w:lvlText w:val=""/>
      <w:lvlJc w:val="left"/>
      <w:pPr>
        <w:ind w:left="1080" w:hanging="360"/>
      </w:pPr>
      <w:rPr>
        <w:rFonts w:ascii="Wingdings" w:eastAsia="Times New Roman" w:hAnsi="Wingdings"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39385311"/>
    <w:multiLevelType w:val="hybridMultilevel"/>
    <w:tmpl w:val="2AE4EB36"/>
    <w:lvl w:ilvl="0" w:tplc="2D463358">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5"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39B17439"/>
    <w:multiLevelType w:val="hybridMultilevel"/>
    <w:tmpl w:val="404E5CC6"/>
    <w:lvl w:ilvl="0" w:tplc="66F895CC">
      <w:start w:val="1"/>
      <w:numFmt w:val="decimal"/>
      <w:lvlText w:val="%1)"/>
      <w:lvlJc w:val="left"/>
      <w:pPr>
        <w:ind w:left="792" w:hanging="360"/>
      </w:pPr>
      <w:rPr>
        <w:rFonts w:hint="default"/>
      </w:rPr>
    </w:lvl>
    <w:lvl w:ilvl="1" w:tplc="040C0019" w:tentative="1">
      <w:start w:val="1"/>
      <w:numFmt w:val="lowerLetter"/>
      <w:lvlText w:val="%2."/>
      <w:lvlJc w:val="left"/>
      <w:pPr>
        <w:ind w:left="1512" w:hanging="360"/>
      </w:pPr>
    </w:lvl>
    <w:lvl w:ilvl="2" w:tplc="040C001B" w:tentative="1">
      <w:start w:val="1"/>
      <w:numFmt w:val="lowerRoman"/>
      <w:lvlText w:val="%3."/>
      <w:lvlJc w:val="right"/>
      <w:pPr>
        <w:ind w:left="2232" w:hanging="180"/>
      </w:pPr>
    </w:lvl>
    <w:lvl w:ilvl="3" w:tplc="040C000F" w:tentative="1">
      <w:start w:val="1"/>
      <w:numFmt w:val="decimal"/>
      <w:lvlText w:val="%4."/>
      <w:lvlJc w:val="left"/>
      <w:pPr>
        <w:ind w:left="2952" w:hanging="360"/>
      </w:pPr>
    </w:lvl>
    <w:lvl w:ilvl="4" w:tplc="040C0019" w:tentative="1">
      <w:start w:val="1"/>
      <w:numFmt w:val="lowerLetter"/>
      <w:lvlText w:val="%5."/>
      <w:lvlJc w:val="left"/>
      <w:pPr>
        <w:ind w:left="3672" w:hanging="360"/>
      </w:pPr>
    </w:lvl>
    <w:lvl w:ilvl="5" w:tplc="040C001B" w:tentative="1">
      <w:start w:val="1"/>
      <w:numFmt w:val="lowerRoman"/>
      <w:lvlText w:val="%6."/>
      <w:lvlJc w:val="right"/>
      <w:pPr>
        <w:ind w:left="4392" w:hanging="180"/>
      </w:pPr>
    </w:lvl>
    <w:lvl w:ilvl="6" w:tplc="040C000F" w:tentative="1">
      <w:start w:val="1"/>
      <w:numFmt w:val="decimal"/>
      <w:lvlText w:val="%7."/>
      <w:lvlJc w:val="left"/>
      <w:pPr>
        <w:ind w:left="5112" w:hanging="360"/>
      </w:pPr>
    </w:lvl>
    <w:lvl w:ilvl="7" w:tplc="040C0019" w:tentative="1">
      <w:start w:val="1"/>
      <w:numFmt w:val="lowerLetter"/>
      <w:lvlText w:val="%8."/>
      <w:lvlJc w:val="left"/>
      <w:pPr>
        <w:ind w:left="5832" w:hanging="360"/>
      </w:pPr>
    </w:lvl>
    <w:lvl w:ilvl="8" w:tplc="040C001B" w:tentative="1">
      <w:start w:val="1"/>
      <w:numFmt w:val="lowerRoman"/>
      <w:lvlText w:val="%9."/>
      <w:lvlJc w:val="right"/>
      <w:pPr>
        <w:ind w:left="6552" w:hanging="180"/>
      </w:pPr>
    </w:lvl>
  </w:abstractNum>
  <w:abstractNum w:abstractNumId="27" w15:restartNumberingAfterBreak="0">
    <w:nsid w:val="3ABF6487"/>
    <w:multiLevelType w:val="hybridMultilevel"/>
    <w:tmpl w:val="C804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381A0B"/>
    <w:multiLevelType w:val="hybridMultilevel"/>
    <w:tmpl w:val="8B48E584"/>
    <w:lvl w:ilvl="0" w:tplc="90E65F76">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9" w15:restartNumberingAfterBreak="0">
    <w:nsid w:val="41826171"/>
    <w:multiLevelType w:val="hybridMultilevel"/>
    <w:tmpl w:val="4E80E0CE"/>
    <w:lvl w:ilvl="0" w:tplc="C41C030C">
      <w:start w:val="1"/>
      <w:numFmt w:val="decimal"/>
      <w:lvlText w:val="%1)"/>
      <w:lvlJc w:val="left"/>
      <w:pPr>
        <w:ind w:left="720" w:hanging="360"/>
      </w:pPr>
      <w:rPr>
        <w:rFonts w:hint="default"/>
        <w:b w:val="0"/>
        <w:bCs w:val="0"/>
        <w:sz w:val="24"/>
        <w:szCs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2F9017D"/>
    <w:multiLevelType w:val="hybridMultilevel"/>
    <w:tmpl w:val="26DE942A"/>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1" w15:restartNumberingAfterBreak="0">
    <w:nsid w:val="48407F66"/>
    <w:multiLevelType w:val="hybridMultilevel"/>
    <w:tmpl w:val="E6A4E514"/>
    <w:lvl w:ilvl="0" w:tplc="3E06F4F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49C42F96"/>
    <w:multiLevelType w:val="hybridMultilevel"/>
    <w:tmpl w:val="8DBABCC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50029DB"/>
    <w:multiLevelType w:val="hybridMultilevel"/>
    <w:tmpl w:val="27BEE98E"/>
    <w:lvl w:ilvl="0" w:tplc="2326ACB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565F3E0A"/>
    <w:multiLevelType w:val="hybridMultilevel"/>
    <w:tmpl w:val="383A76DE"/>
    <w:lvl w:ilvl="0" w:tplc="D4B4BE26">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5" w15:restartNumberingAfterBreak="0">
    <w:nsid w:val="58C00315"/>
    <w:multiLevelType w:val="hybridMultilevel"/>
    <w:tmpl w:val="15FCCFAA"/>
    <w:lvl w:ilvl="0" w:tplc="6EB4598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590D1FE3"/>
    <w:multiLevelType w:val="hybridMultilevel"/>
    <w:tmpl w:val="F6BE574E"/>
    <w:lvl w:ilvl="0" w:tplc="A7084A7C">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F54361"/>
    <w:multiLevelType w:val="hybridMultilevel"/>
    <w:tmpl w:val="A7F4E372"/>
    <w:lvl w:ilvl="0" w:tplc="17269528">
      <w:start w:val="1"/>
      <w:numFmt w:val="bullet"/>
      <w:lvlText w:val="-"/>
      <w:lvlJc w:val="left"/>
      <w:pPr>
        <w:ind w:left="644" w:hanging="360"/>
      </w:pPr>
      <w:rPr>
        <w:rFonts w:ascii="Calibri" w:eastAsia="Times New Roman"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680A0BA8"/>
    <w:multiLevelType w:val="hybridMultilevel"/>
    <w:tmpl w:val="B82AAC10"/>
    <w:lvl w:ilvl="0" w:tplc="7BC24C60">
      <w:start w:val="1"/>
      <w:numFmt w:val="bullet"/>
      <w:lvlText w:val="•"/>
      <w:lvlJc w:val="left"/>
      <w:pPr>
        <w:tabs>
          <w:tab w:val="num" w:pos="720"/>
        </w:tabs>
        <w:ind w:left="720" w:hanging="360"/>
      </w:pPr>
      <w:rPr>
        <w:rFonts w:ascii="Arial" w:hAnsi="Arial" w:hint="default"/>
      </w:rPr>
    </w:lvl>
    <w:lvl w:ilvl="1" w:tplc="6D5E4660" w:tentative="1">
      <w:start w:val="1"/>
      <w:numFmt w:val="bullet"/>
      <w:lvlText w:val="•"/>
      <w:lvlJc w:val="left"/>
      <w:pPr>
        <w:tabs>
          <w:tab w:val="num" w:pos="1440"/>
        </w:tabs>
        <w:ind w:left="1440" w:hanging="360"/>
      </w:pPr>
      <w:rPr>
        <w:rFonts w:ascii="Arial" w:hAnsi="Arial" w:hint="default"/>
      </w:rPr>
    </w:lvl>
    <w:lvl w:ilvl="2" w:tplc="628E4604" w:tentative="1">
      <w:start w:val="1"/>
      <w:numFmt w:val="bullet"/>
      <w:lvlText w:val="•"/>
      <w:lvlJc w:val="left"/>
      <w:pPr>
        <w:tabs>
          <w:tab w:val="num" w:pos="2160"/>
        </w:tabs>
        <w:ind w:left="2160" w:hanging="360"/>
      </w:pPr>
      <w:rPr>
        <w:rFonts w:ascii="Arial" w:hAnsi="Arial" w:hint="default"/>
      </w:rPr>
    </w:lvl>
    <w:lvl w:ilvl="3" w:tplc="99E2E366" w:tentative="1">
      <w:start w:val="1"/>
      <w:numFmt w:val="bullet"/>
      <w:lvlText w:val="•"/>
      <w:lvlJc w:val="left"/>
      <w:pPr>
        <w:tabs>
          <w:tab w:val="num" w:pos="2880"/>
        </w:tabs>
        <w:ind w:left="2880" w:hanging="360"/>
      </w:pPr>
      <w:rPr>
        <w:rFonts w:ascii="Arial" w:hAnsi="Arial" w:hint="default"/>
      </w:rPr>
    </w:lvl>
    <w:lvl w:ilvl="4" w:tplc="422E6850" w:tentative="1">
      <w:start w:val="1"/>
      <w:numFmt w:val="bullet"/>
      <w:lvlText w:val="•"/>
      <w:lvlJc w:val="left"/>
      <w:pPr>
        <w:tabs>
          <w:tab w:val="num" w:pos="3600"/>
        </w:tabs>
        <w:ind w:left="3600" w:hanging="360"/>
      </w:pPr>
      <w:rPr>
        <w:rFonts w:ascii="Arial" w:hAnsi="Arial" w:hint="default"/>
      </w:rPr>
    </w:lvl>
    <w:lvl w:ilvl="5" w:tplc="60C259A2" w:tentative="1">
      <w:start w:val="1"/>
      <w:numFmt w:val="bullet"/>
      <w:lvlText w:val="•"/>
      <w:lvlJc w:val="left"/>
      <w:pPr>
        <w:tabs>
          <w:tab w:val="num" w:pos="4320"/>
        </w:tabs>
        <w:ind w:left="4320" w:hanging="360"/>
      </w:pPr>
      <w:rPr>
        <w:rFonts w:ascii="Arial" w:hAnsi="Arial" w:hint="default"/>
      </w:rPr>
    </w:lvl>
    <w:lvl w:ilvl="6" w:tplc="21D434D4" w:tentative="1">
      <w:start w:val="1"/>
      <w:numFmt w:val="bullet"/>
      <w:lvlText w:val="•"/>
      <w:lvlJc w:val="left"/>
      <w:pPr>
        <w:tabs>
          <w:tab w:val="num" w:pos="5040"/>
        </w:tabs>
        <w:ind w:left="5040" w:hanging="360"/>
      </w:pPr>
      <w:rPr>
        <w:rFonts w:ascii="Arial" w:hAnsi="Arial" w:hint="default"/>
      </w:rPr>
    </w:lvl>
    <w:lvl w:ilvl="7" w:tplc="1C2E829E" w:tentative="1">
      <w:start w:val="1"/>
      <w:numFmt w:val="bullet"/>
      <w:lvlText w:val="•"/>
      <w:lvlJc w:val="left"/>
      <w:pPr>
        <w:tabs>
          <w:tab w:val="num" w:pos="5760"/>
        </w:tabs>
        <w:ind w:left="5760" w:hanging="360"/>
      </w:pPr>
      <w:rPr>
        <w:rFonts w:ascii="Arial" w:hAnsi="Arial" w:hint="default"/>
      </w:rPr>
    </w:lvl>
    <w:lvl w:ilvl="8" w:tplc="580AEB3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40" w15:restartNumberingAfterBreak="0">
    <w:nsid w:val="6A0B7A09"/>
    <w:multiLevelType w:val="hybridMultilevel"/>
    <w:tmpl w:val="E3420A28"/>
    <w:lvl w:ilvl="0" w:tplc="5A08496C">
      <w:start w:val="6"/>
      <w:numFmt w:val="bullet"/>
      <w:lvlText w:val="-"/>
      <w:lvlJc w:val="left"/>
      <w:pPr>
        <w:ind w:left="928" w:hanging="360"/>
      </w:pPr>
      <w:rPr>
        <w:rFonts w:ascii="Calibri" w:eastAsia="Times New Roman" w:hAnsi="Calibri" w:cs="Calibr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1" w15:restartNumberingAfterBreak="0">
    <w:nsid w:val="71408896"/>
    <w:multiLevelType w:val="hybridMultilevel"/>
    <w:tmpl w:val="9AC420D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34D33EC"/>
    <w:multiLevelType w:val="hybridMultilevel"/>
    <w:tmpl w:val="26DE942A"/>
    <w:lvl w:ilvl="0" w:tplc="F904979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77E55128"/>
    <w:multiLevelType w:val="hybridMultilevel"/>
    <w:tmpl w:val="C74E9F68"/>
    <w:lvl w:ilvl="0" w:tplc="6DA84BD6">
      <w:start w:val="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8A76D27"/>
    <w:multiLevelType w:val="hybridMultilevel"/>
    <w:tmpl w:val="DE38A1AE"/>
    <w:lvl w:ilvl="0" w:tplc="035E9348">
      <w:start w:val="1"/>
      <w:numFmt w:val="decimal"/>
      <w:lvlText w:val="%1."/>
      <w:lvlJc w:val="left"/>
      <w:pPr>
        <w:ind w:left="720" w:hanging="360"/>
      </w:pPr>
      <w:rPr>
        <w:rFonts w:asciiTheme="minorHAnsi" w:hAnsiTheme="minorHAnsi" w:cstheme="minorHAnsi" w:hint="default"/>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2469F1"/>
    <w:multiLevelType w:val="hybridMultilevel"/>
    <w:tmpl w:val="CF384C58"/>
    <w:lvl w:ilvl="0" w:tplc="58F4DE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CE5065"/>
    <w:multiLevelType w:val="hybridMultilevel"/>
    <w:tmpl w:val="1B2A7386"/>
    <w:lvl w:ilvl="0" w:tplc="0DBE730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746956148">
    <w:abstractNumId w:val="39"/>
  </w:num>
  <w:num w:numId="2" w16cid:durableId="224534419">
    <w:abstractNumId w:val="25"/>
  </w:num>
  <w:num w:numId="3" w16cid:durableId="285475260">
    <w:abstractNumId w:val="16"/>
  </w:num>
  <w:num w:numId="4" w16cid:durableId="1624580343">
    <w:abstractNumId w:val="0"/>
  </w:num>
  <w:num w:numId="5" w16cid:durableId="804127125">
    <w:abstractNumId w:val="21"/>
  </w:num>
  <w:num w:numId="6" w16cid:durableId="280459925">
    <w:abstractNumId w:val="8"/>
  </w:num>
  <w:num w:numId="7" w16cid:durableId="1437671099">
    <w:abstractNumId w:val="40"/>
  </w:num>
  <w:num w:numId="8" w16cid:durableId="1847819125">
    <w:abstractNumId w:val="24"/>
  </w:num>
  <w:num w:numId="9" w16cid:durableId="1338848759">
    <w:abstractNumId w:val="9"/>
  </w:num>
  <w:num w:numId="10" w16cid:durableId="1396392040">
    <w:abstractNumId w:val="22"/>
  </w:num>
  <w:num w:numId="11" w16cid:durableId="2026975057">
    <w:abstractNumId w:val="38"/>
  </w:num>
  <w:num w:numId="12" w16cid:durableId="21591025">
    <w:abstractNumId w:val="18"/>
  </w:num>
  <w:num w:numId="13" w16cid:durableId="1145657493">
    <w:abstractNumId w:val="13"/>
  </w:num>
  <w:num w:numId="14" w16cid:durableId="1834955202">
    <w:abstractNumId w:val="26"/>
  </w:num>
  <w:num w:numId="15" w16cid:durableId="2062315606">
    <w:abstractNumId w:val="19"/>
  </w:num>
  <w:num w:numId="16" w16cid:durableId="1883904316">
    <w:abstractNumId w:val="2"/>
  </w:num>
  <w:num w:numId="17" w16cid:durableId="243029441">
    <w:abstractNumId w:val="29"/>
  </w:num>
  <w:num w:numId="18" w16cid:durableId="1432044817">
    <w:abstractNumId w:val="6"/>
  </w:num>
  <w:num w:numId="19" w16cid:durableId="923414047">
    <w:abstractNumId w:val="23"/>
  </w:num>
  <w:num w:numId="20" w16cid:durableId="1215045310">
    <w:abstractNumId w:val="32"/>
  </w:num>
  <w:num w:numId="21" w16cid:durableId="1662349174">
    <w:abstractNumId w:val="28"/>
  </w:num>
  <w:num w:numId="22" w16cid:durableId="1248347179">
    <w:abstractNumId w:val="7"/>
  </w:num>
  <w:num w:numId="23" w16cid:durableId="1053894781">
    <w:abstractNumId w:val="10"/>
  </w:num>
  <w:num w:numId="24" w16cid:durableId="757825316">
    <w:abstractNumId w:val="34"/>
  </w:num>
  <w:num w:numId="25" w16cid:durableId="321979738">
    <w:abstractNumId w:val="1"/>
  </w:num>
  <w:num w:numId="26" w16cid:durableId="553274857">
    <w:abstractNumId w:val="20"/>
  </w:num>
  <w:num w:numId="27" w16cid:durableId="312107849">
    <w:abstractNumId w:val="43"/>
  </w:num>
  <w:num w:numId="28" w16cid:durableId="986666050">
    <w:abstractNumId w:val="41"/>
  </w:num>
  <w:num w:numId="29" w16cid:durableId="699747621">
    <w:abstractNumId w:val="44"/>
  </w:num>
  <w:num w:numId="30" w16cid:durableId="728918365">
    <w:abstractNumId w:val="42"/>
  </w:num>
  <w:num w:numId="31" w16cid:durableId="1073048253">
    <w:abstractNumId w:val="30"/>
  </w:num>
  <w:num w:numId="32" w16cid:durableId="1286501656">
    <w:abstractNumId w:val="11"/>
  </w:num>
  <w:num w:numId="33" w16cid:durableId="1694109467">
    <w:abstractNumId w:val="35"/>
  </w:num>
  <w:num w:numId="34" w16cid:durableId="157502453">
    <w:abstractNumId w:val="17"/>
  </w:num>
  <w:num w:numId="35" w16cid:durableId="1580752531">
    <w:abstractNumId w:val="12"/>
  </w:num>
  <w:num w:numId="36" w16cid:durableId="898587479">
    <w:abstractNumId w:val="33"/>
  </w:num>
  <w:num w:numId="37" w16cid:durableId="868641166">
    <w:abstractNumId w:val="37"/>
  </w:num>
  <w:num w:numId="38" w16cid:durableId="328095992">
    <w:abstractNumId w:val="3"/>
  </w:num>
  <w:num w:numId="39" w16cid:durableId="646671162">
    <w:abstractNumId w:val="36"/>
  </w:num>
  <w:num w:numId="40" w16cid:durableId="27335327">
    <w:abstractNumId w:val="46"/>
  </w:num>
  <w:num w:numId="41" w16cid:durableId="144705269">
    <w:abstractNumId w:val="31"/>
  </w:num>
  <w:num w:numId="42" w16cid:durableId="1924338893">
    <w:abstractNumId w:val="14"/>
  </w:num>
  <w:num w:numId="43" w16cid:durableId="379940044">
    <w:abstractNumId w:val="4"/>
  </w:num>
  <w:num w:numId="44" w16cid:durableId="783234073">
    <w:abstractNumId w:val="5"/>
  </w:num>
  <w:num w:numId="45" w16cid:durableId="1866745300">
    <w:abstractNumId w:val="4"/>
  </w:num>
  <w:num w:numId="46" w16cid:durableId="1797947194">
    <w:abstractNumId w:val="27"/>
  </w:num>
  <w:num w:numId="47" w16cid:durableId="444689676">
    <w:abstractNumId w:val="45"/>
  </w:num>
  <w:num w:numId="48" w16cid:durableId="6971220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39"/>
    <w:rsid w:val="000027BF"/>
    <w:rsid w:val="00003859"/>
    <w:rsid w:val="000069F8"/>
    <w:rsid w:val="000105E4"/>
    <w:rsid w:val="00011D23"/>
    <w:rsid w:val="000177BE"/>
    <w:rsid w:val="000179AA"/>
    <w:rsid w:val="0002305A"/>
    <w:rsid w:val="0003183C"/>
    <w:rsid w:val="00031D23"/>
    <w:rsid w:val="000327F5"/>
    <w:rsid w:val="00033729"/>
    <w:rsid w:val="0003658D"/>
    <w:rsid w:val="0005389E"/>
    <w:rsid w:val="00054ABA"/>
    <w:rsid w:val="00055554"/>
    <w:rsid w:val="00060BDC"/>
    <w:rsid w:val="000658A6"/>
    <w:rsid w:val="000728DF"/>
    <w:rsid w:val="000731EA"/>
    <w:rsid w:val="000954A5"/>
    <w:rsid w:val="000A03B4"/>
    <w:rsid w:val="000B53DB"/>
    <w:rsid w:val="000B5A3A"/>
    <w:rsid w:val="000B7F86"/>
    <w:rsid w:val="000C07B4"/>
    <w:rsid w:val="000C57F1"/>
    <w:rsid w:val="000D2BB3"/>
    <w:rsid w:val="000D751E"/>
    <w:rsid w:val="000E05B3"/>
    <w:rsid w:val="000E0AD1"/>
    <w:rsid w:val="000E1589"/>
    <w:rsid w:val="000F38F7"/>
    <w:rsid w:val="000F4971"/>
    <w:rsid w:val="000F7EB8"/>
    <w:rsid w:val="00117A24"/>
    <w:rsid w:val="00126514"/>
    <w:rsid w:val="00137CC4"/>
    <w:rsid w:val="00146CB0"/>
    <w:rsid w:val="0015590A"/>
    <w:rsid w:val="00161F33"/>
    <w:rsid w:val="001731A7"/>
    <w:rsid w:val="00177ED3"/>
    <w:rsid w:val="001809E9"/>
    <w:rsid w:val="001831B6"/>
    <w:rsid w:val="00192D13"/>
    <w:rsid w:val="001A44C7"/>
    <w:rsid w:val="001A6BF5"/>
    <w:rsid w:val="001B4DB4"/>
    <w:rsid w:val="001B7DDB"/>
    <w:rsid w:val="001C4D33"/>
    <w:rsid w:val="001E1957"/>
    <w:rsid w:val="001E3DD8"/>
    <w:rsid w:val="00205366"/>
    <w:rsid w:val="0020759D"/>
    <w:rsid w:val="00211408"/>
    <w:rsid w:val="00212A2F"/>
    <w:rsid w:val="002143A4"/>
    <w:rsid w:val="002163CD"/>
    <w:rsid w:val="00226AC3"/>
    <w:rsid w:val="00234D2C"/>
    <w:rsid w:val="00256A1F"/>
    <w:rsid w:val="00267D8B"/>
    <w:rsid w:val="00272DEB"/>
    <w:rsid w:val="002745A6"/>
    <w:rsid w:val="0027546A"/>
    <w:rsid w:val="0029262C"/>
    <w:rsid w:val="002A358F"/>
    <w:rsid w:val="002A488F"/>
    <w:rsid w:val="002C380B"/>
    <w:rsid w:val="002D2F83"/>
    <w:rsid w:val="002D3496"/>
    <w:rsid w:val="002F2E58"/>
    <w:rsid w:val="00305FC5"/>
    <w:rsid w:val="00310B7C"/>
    <w:rsid w:val="00312CC5"/>
    <w:rsid w:val="003134C6"/>
    <w:rsid w:val="003205DC"/>
    <w:rsid w:val="0032414B"/>
    <w:rsid w:val="003326F2"/>
    <w:rsid w:val="00345655"/>
    <w:rsid w:val="003529EA"/>
    <w:rsid w:val="00356A3D"/>
    <w:rsid w:val="00361126"/>
    <w:rsid w:val="00367ED9"/>
    <w:rsid w:val="00372E76"/>
    <w:rsid w:val="003835FF"/>
    <w:rsid w:val="00390F34"/>
    <w:rsid w:val="003949CB"/>
    <w:rsid w:val="00395311"/>
    <w:rsid w:val="003A1829"/>
    <w:rsid w:val="003B0168"/>
    <w:rsid w:val="003B10E1"/>
    <w:rsid w:val="003B656E"/>
    <w:rsid w:val="003C73B5"/>
    <w:rsid w:val="003D2A00"/>
    <w:rsid w:val="003D42A3"/>
    <w:rsid w:val="003D6B0D"/>
    <w:rsid w:val="003E07C7"/>
    <w:rsid w:val="003E331D"/>
    <w:rsid w:val="003E70AE"/>
    <w:rsid w:val="003F01F0"/>
    <w:rsid w:val="003F1CA4"/>
    <w:rsid w:val="004026CF"/>
    <w:rsid w:val="004075B0"/>
    <w:rsid w:val="0041514B"/>
    <w:rsid w:val="00427B38"/>
    <w:rsid w:val="004376E4"/>
    <w:rsid w:val="0044040E"/>
    <w:rsid w:val="004411CE"/>
    <w:rsid w:val="00444EB6"/>
    <w:rsid w:val="00447FC2"/>
    <w:rsid w:val="004559D0"/>
    <w:rsid w:val="00464B03"/>
    <w:rsid w:val="00486667"/>
    <w:rsid w:val="00492C56"/>
    <w:rsid w:val="004A6067"/>
    <w:rsid w:val="004A69D0"/>
    <w:rsid w:val="004C37AD"/>
    <w:rsid w:val="004D44E2"/>
    <w:rsid w:val="004D7667"/>
    <w:rsid w:val="004E6290"/>
    <w:rsid w:val="004E7874"/>
    <w:rsid w:val="004F1949"/>
    <w:rsid w:val="004F1A97"/>
    <w:rsid w:val="00500446"/>
    <w:rsid w:val="0051424F"/>
    <w:rsid w:val="0051793E"/>
    <w:rsid w:val="00522092"/>
    <w:rsid w:val="005450A7"/>
    <w:rsid w:val="00560A13"/>
    <w:rsid w:val="00564029"/>
    <w:rsid w:val="00572574"/>
    <w:rsid w:val="0058044E"/>
    <w:rsid w:val="005819FE"/>
    <w:rsid w:val="00581B5C"/>
    <w:rsid w:val="00582F03"/>
    <w:rsid w:val="0059005A"/>
    <w:rsid w:val="00597BEA"/>
    <w:rsid w:val="005B09FA"/>
    <w:rsid w:val="005B3F69"/>
    <w:rsid w:val="005C40C8"/>
    <w:rsid w:val="005C67C5"/>
    <w:rsid w:val="005D0906"/>
    <w:rsid w:val="005D1447"/>
    <w:rsid w:val="005D6248"/>
    <w:rsid w:val="005E5516"/>
    <w:rsid w:val="005F2EAD"/>
    <w:rsid w:val="005F7B8C"/>
    <w:rsid w:val="006009A5"/>
    <w:rsid w:val="0060546E"/>
    <w:rsid w:val="0061548A"/>
    <w:rsid w:val="00622CD3"/>
    <w:rsid w:val="006278DD"/>
    <w:rsid w:val="006307BD"/>
    <w:rsid w:val="00631807"/>
    <w:rsid w:val="00635CB5"/>
    <w:rsid w:val="00640E59"/>
    <w:rsid w:val="00643F79"/>
    <w:rsid w:val="006627D9"/>
    <w:rsid w:val="00663E05"/>
    <w:rsid w:val="00667D55"/>
    <w:rsid w:val="0067493E"/>
    <w:rsid w:val="006770F6"/>
    <w:rsid w:val="006910D3"/>
    <w:rsid w:val="006A2B59"/>
    <w:rsid w:val="006C0D0A"/>
    <w:rsid w:val="006C4C40"/>
    <w:rsid w:val="006D5581"/>
    <w:rsid w:val="006E43D9"/>
    <w:rsid w:val="006E46D3"/>
    <w:rsid w:val="006E78C3"/>
    <w:rsid w:val="006F4280"/>
    <w:rsid w:val="007000B9"/>
    <w:rsid w:val="0070143A"/>
    <w:rsid w:val="007027AA"/>
    <w:rsid w:val="0070709E"/>
    <w:rsid w:val="00712697"/>
    <w:rsid w:val="00717BE8"/>
    <w:rsid w:val="0072301D"/>
    <w:rsid w:val="00724891"/>
    <w:rsid w:val="00734386"/>
    <w:rsid w:val="00737EDA"/>
    <w:rsid w:val="0074218E"/>
    <w:rsid w:val="00742CC4"/>
    <w:rsid w:val="00773E4F"/>
    <w:rsid w:val="00783492"/>
    <w:rsid w:val="00792724"/>
    <w:rsid w:val="007A342C"/>
    <w:rsid w:val="007B497C"/>
    <w:rsid w:val="007B73B7"/>
    <w:rsid w:val="007C4C23"/>
    <w:rsid w:val="007C6E2F"/>
    <w:rsid w:val="007D7C10"/>
    <w:rsid w:val="007E2D29"/>
    <w:rsid w:val="007E3B14"/>
    <w:rsid w:val="007F068A"/>
    <w:rsid w:val="007F30D1"/>
    <w:rsid w:val="0080052B"/>
    <w:rsid w:val="008117F3"/>
    <w:rsid w:val="00814F95"/>
    <w:rsid w:val="00821D5E"/>
    <w:rsid w:val="00822325"/>
    <w:rsid w:val="00822EBD"/>
    <w:rsid w:val="00822EF3"/>
    <w:rsid w:val="00824C04"/>
    <w:rsid w:val="00831C7A"/>
    <w:rsid w:val="008327AD"/>
    <w:rsid w:val="00834008"/>
    <w:rsid w:val="00836FF0"/>
    <w:rsid w:val="00843763"/>
    <w:rsid w:val="008511A5"/>
    <w:rsid w:val="00854B5B"/>
    <w:rsid w:val="00864536"/>
    <w:rsid w:val="00864D4A"/>
    <w:rsid w:val="0086771A"/>
    <w:rsid w:val="00874C4E"/>
    <w:rsid w:val="00874EAE"/>
    <w:rsid w:val="00877CD1"/>
    <w:rsid w:val="0088029B"/>
    <w:rsid w:val="00890A03"/>
    <w:rsid w:val="008948AC"/>
    <w:rsid w:val="00895051"/>
    <w:rsid w:val="0089530C"/>
    <w:rsid w:val="008B13FA"/>
    <w:rsid w:val="008B2002"/>
    <w:rsid w:val="008C59B9"/>
    <w:rsid w:val="008D1269"/>
    <w:rsid w:val="008D559E"/>
    <w:rsid w:val="008E39F4"/>
    <w:rsid w:val="008E49D7"/>
    <w:rsid w:val="008E4BD0"/>
    <w:rsid w:val="008E7A14"/>
    <w:rsid w:val="008F158C"/>
    <w:rsid w:val="008F36E2"/>
    <w:rsid w:val="0092200F"/>
    <w:rsid w:val="009229D2"/>
    <w:rsid w:val="00927192"/>
    <w:rsid w:val="00945F59"/>
    <w:rsid w:val="00956A79"/>
    <w:rsid w:val="0096174F"/>
    <w:rsid w:val="00975503"/>
    <w:rsid w:val="0098071C"/>
    <w:rsid w:val="0098560A"/>
    <w:rsid w:val="00993910"/>
    <w:rsid w:val="0099756B"/>
    <w:rsid w:val="009A2AFB"/>
    <w:rsid w:val="009A7736"/>
    <w:rsid w:val="009A7CAC"/>
    <w:rsid w:val="009B599A"/>
    <w:rsid w:val="009C2008"/>
    <w:rsid w:val="009C39AB"/>
    <w:rsid w:val="009C4606"/>
    <w:rsid w:val="009C553E"/>
    <w:rsid w:val="009D4096"/>
    <w:rsid w:val="009D41A9"/>
    <w:rsid w:val="009E293F"/>
    <w:rsid w:val="009E437D"/>
    <w:rsid w:val="009E6353"/>
    <w:rsid w:val="009F11ED"/>
    <w:rsid w:val="009F2FA8"/>
    <w:rsid w:val="009F6235"/>
    <w:rsid w:val="00A00C7F"/>
    <w:rsid w:val="00A134E4"/>
    <w:rsid w:val="00A23267"/>
    <w:rsid w:val="00A32184"/>
    <w:rsid w:val="00A44420"/>
    <w:rsid w:val="00A51F43"/>
    <w:rsid w:val="00A643F4"/>
    <w:rsid w:val="00A73ADF"/>
    <w:rsid w:val="00A755F4"/>
    <w:rsid w:val="00A76D83"/>
    <w:rsid w:val="00A80C68"/>
    <w:rsid w:val="00A85DCC"/>
    <w:rsid w:val="00A863EA"/>
    <w:rsid w:val="00A90DCD"/>
    <w:rsid w:val="00A90F87"/>
    <w:rsid w:val="00A9189B"/>
    <w:rsid w:val="00A933DF"/>
    <w:rsid w:val="00A95224"/>
    <w:rsid w:val="00A9557A"/>
    <w:rsid w:val="00A97034"/>
    <w:rsid w:val="00AA20A9"/>
    <w:rsid w:val="00AA2F7F"/>
    <w:rsid w:val="00AB4406"/>
    <w:rsid w:val="00AC377D"/>
    <w:rsid w:val="00AC4B5B"/>
    <w:rsid w:val="00AD3070"/>
    <w:rsid w:val="00AE1F5E"/>
    <w:rsid w:val="00AF2952"/>
    <w:rsid w:val="00AF5601"/>
    <w:rsid w:val="00B06592"/>
    <w:rsid w:val="00B07DBF"/>
    <w:rsid w:val="00B155DB"/>
    <w:rsid w:val="00B27275"/>
    <w:rsid w:val="00B42639"/>
    <w:rsid w:val="00B45EB2"/>
    <w:rsid w:val="00B637E5"/>
    <w:rsid w:val="00B64B46"/>
    <w:rsid w:val="00B72EF2"/>
    <w:rsid w:val="00B74FE7"/>
    <w:rsid w:val="00B80657"/>
    <w:rsid w:val="00B80FB7"/>
    <w:rsid w:val="00B83516"/>
    <w:rsid w:val="00B85D7B"/>
    <w:rsid w:val="00B86AA3"/>
    <w:rsid w:val="00B920C6"/>
    <w:rsid w:val="00B9486A"/>
    <w:rsid w:val="00BA0EA2"/>
    <w:rsid w:val="00BA3FE9"/>
    <w:rsid w:val="00BB55BF"/>
    <w:rsid w:val="00BC4914"/>
    <w:rsid w:val="00BD33E1"/>
    <w:rsid w:val="00BD7E2B"/>
    <w:rsid w:val="00BE34B8"/>
    <w:rsid w:val="00BE7B6A"/>
    <w:rsid w:val="00BF281D"/>
    <w:rsid w:val="00C003F4"/>
    <w:rsid w:val="00C009F6"/>
    <w:rsid w:val="00C05786"/>
    <w:rsid w:val="00C12B62"/>
    <w:rsid w:val="00C20DBA"/>
    <w:rsid w:val="00C262DB"/>
    <w:rsid w:val="00C341A3"/>
    <w:rsid w:val="00C34B5E"/>
    <w:rsid w:val="00C365D9"/>
    <w:rsid w:val="00C46916"/>
    <w:rsid w:val="00C54970"/>
    <w:rsid w:val="00C6170D"/>
    <w:rsid w:val="00C72344"/>
    <w:rsid w:val="00C74DDC"/>
    <w:rsid w:val="00C76266"/>
    <w:rsid w:val="00C77C46"/>
    <w:rsid w:val="00C77DF9"/>
    <w:rsid w:val="00CA08CD"/>
    <w:rsid w:val="00CB6F69"/>
    <w:rsid w:val="00CC2DA2"/>
    <w:rsid w:val="00CC304A"/>
    <w:rsid w:val="00CC61D5"/>
    <w:rsid w:val="00CC6E73"/>
    <w:rsid w:val="00CC7ACC"/>
    <w:rsid w:val="00CD35F0"/>
    <w:rsid w:val="00CD4373"/>
    <w:rsid w:val="00CF22CA"/>
    <w:rsid w:val="00CF54CE"/>
    <w:rsid w:val="00CF62A0"/>
    <w:rsid w:val="00CF64F5"/>
    <w:rsid w:val="00D05A4A"/>
    <w:rsid w:val="00D077CB"/>
    <w:rsid w:val="00D21BE4"/>
    <w:rsid w:val="00D23E27"/>
    <w:rsid w:val="00D326D3"/>
    <w:rsid w:val="00D3675F"/>
    <w:rsid w:val="00D36794"/>
    <w:rsid w:val="00D3742E"/>
    <w:rsid w:val="00D40D6C"/>
    <w:rsid w:val="00D40E00"/>
    <w:rsid w:val="00D41394"/>
    <w:rsid w:val="00D43B46"/>
    <w:rsid w:val="00D54E15"/>
    <w:rsid w:val="00D56974"/>
    <w:rsid w:val="00D56BBB"/>
    <w:rsid w:val="00D64834"/>
    <w:rsid w:val="00D846A7"/>
    <w:rsid w:val="00D903F9"/>
    <w:rsid w:val="00D91332"/>
    <w:rsid w:val="00D93717"/>
    <w:rsid w:val="00D96A9E"/>
    <w:rsid w:val="00DA7C44"/>
    <w:rsid w:val="00DB5AAC"/>
    <w:rsid w:val="00DE5106"/>
    <w:rsid w:val="00DE5810"/>
    <w:rsid w:val="00DE794C"/>
    <w:rsid w:val="00DF002E"/>
    <w:rsid w:val="00DF0CBD"/>
    <w:rsid w:val="00E01CD6"/>
    <w:rsid w:val="00E02A10"/>
    <w:rsid w:val="00E10B7D"/>
    <w:rsid w:val="00E15C3C"/>
    <w:rsid w:val="00E234DC"/>
    <w:rsid w:val="00E244D4"/>
    <w:rsid w:val="00E41DF6"/>
    <w:rsid w:val="00E61C77"/>
    <w:rsid w:val="00E625B0"/>
    <w:rsid w:val="00E632BE"/>
    <w:rsid w:val="00E66852"/>
    <w:rsid w:val="00E67EFB"/>
    <w:rsid w:val="00E72080"/>
    <w:rsid w:val="00E75B95"/>
    <w:rsid w:val="00E80368"/>
    <w:rsid w:val="00E87FC4"/>
    <w:rsid w:val="00EA05F6"/>
    <w:rsid w:val="00EA1486"/>
    <w:rsid w:val="00EC13FF"/>
    <w:rsid w:val="00EC2593"/>
    <w:rsid w:val="00EC4D73"/>
    <w:rsid w:val="00EC5CE1"/>
    <w:rsid w:val="00ED4CCF"/>
    <w:rsid w:val="00EE2CAD"/>
    <w:rsid w:val="00EE3C18"/>
    <w:rsid w:val="00EF10DD"/>
    <w:rsid w:val="00F07049"/>
    <w:rsid w:val="00F23302"/>
    <w:rsid w:val="00F25C42"/>
    <w:rsid w:val="00F267D7"/>
    <w:rsid w:val="00F27982"/>
    <w:rsid w:val="00F800A7"/>
    <w:rsid w:val="00F80BA2"/>
    <w:rsid w:val="00F81BC7"/>
    <w:rsid w:val="00F874D6"/>
    <w:rsid w:val="00F97470"/>
    <w:rsid w:val="00F97C29"/>
    <w:rsid w:val="00F97C89"/>
    <w:rsid w:val="00FA1DB5"/>
    <w:rsid w:val="00FA2398"/>
    <w:rsid w:val="00FC0B66"/>
    <w:rsid w:val="00FC4F9E"/>
    <w:rsid w:val="00FD67E7"/>
    <w:rsid w:val="00FE1C15"/>
    <w:rsid w:val="00FE2CFC"/>
    <w:rsid w:val="00FE3120"/>
    <w:rsid w:val="00FE3C2E"/>
    <w:rsid w:val="00FF2849"/>
    <w:rsid w:val="00FF7A1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C04B1"/>
  <w15:chartTrackingRefBased/>
  <w15:docId w15:val="{B116CD85-4AFB-4F1A-8829-36E2BC3E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Heading1">
    <w:name w:val="heading 1"/>
    <w:basedOn w:val="Standard"/>
    <w:next w:val="Standard"/>
    <w:pPr>
      <w:keepNext/>
      <w:spacing w:before="240" w:after="60"/>
      <w:outlineLvl w:val="0"/>
    </w:pPr>
    <w:rPr>
      <w:rFonts w:ascii="Arial" w:hAnsi="Arial" w:cs="Arial"/>
      <w:b/>
      <w:bCs/>
      <w:sz w:val="32"/>
      <w:szCs w:val="32"/>
    </w:rPr>
  </w:style>
  <w:style w:type="paragraph" w:styleId="Heading2">
    <w:name w:val="heading 2"/>
    <w:basedOn w:val="Standard"/>
    <w:next w:val="Standard"/>
    <w:pPr>
      <w:keepNext/>
      <w:spacing w:before="240" w:after="60"/>
      <w:outlineLvl w:val="1"/>
    </w:pPr>
    <w:rPr>
      <w:rFonts w:ascii="Arial" w:hAnsi="Arial" w:cs="Arial"/>
      <w:b/>
      <w:bCs/>
      <w:i/>
      <w:iCs/>
      <w:sz w:val="28"/>
      <w:szCs w:val="28"/>
    </w:rPr>
  </w:style>
  <w:style w:type="paragraph" w:styleId="Heading3">
    <w:name w:val="heading 3"/>
    <w:basedOn w:val="Standard"/>
    <w:next w:val="Standard"/>
    <w:pPr>
      <w:keepNext/>
      <w:spacing w:before="240" w:after="60"/>
      <w:outlineLvl w:val="2"/>
    </w:pPr>
    <w:rPr>
      <w:rFonts w:ascii="Arial" w:hAnsi="Arial" w:cs="Arial"/>
      <w:b/>
      <w:bCs/>
      <w:sz w:val="26"/>
      <w:szCs w:val="26"/>
    </w:rPr>
  </w:style>
  <w:style w:type="paragraph" w:styleId="Heading4">
    <w:name w:val="heading 4"/>
    <w:basedOn w:val="Standard"/>
    <w:next w:val="Standard"/>
    <w:pPr>
      <w:keepNext/>
      <w:numPr>
        <w:ilvl w:val="3"/>
        <w:numId w:val="1"/>
      </w:numPr>
      <w:spacing w:before="240" w:after="60"/>
      <w:outlineLvl w:val="3"/>
    </w:pPr>
    <w:rPr>
      <w:b/>
      <w:bCs/>
      <w:sz w:val="28"/>
      <w:szCs w:val="28"/>
    </w:rPr>
  </w:style>
  <w:style w:type="paragraph" w:styleId="Heading5">
    <w:name w:val="heading 5"/>
    <w:basedOn w:val="Standard"/>
    <w:next w:val="Standard"/>
    <w:pPr>
      <w:numPr>
        <w:ilvl w:val="4"/>
        <w:numId w:val="1"/>
      </w:numPr>
      <w:spacing w:before="240" w:after="60"/>
      <w:outlineLvl w:val="4"/>
    </w:pPr>
    <w:rPr>
      <w:b/>
      <w:bCs/>
      <w:i/>
      <w:iCs/>
      <w:sz w:val="26"/>
      <w:szCs w:val="26"/>
    </w:rPr>
  </w:style>
  <w:style w:type="paragraph" w:styleId="Heading6">
    <w:name w:val="heading 6"/>
    <w:basedOn w:val="Standard"/>
    <w:next w:val="Standard"/>
    <w:pPr>
      <w:numPr>
        <w:ilvl w:val="5"/>
        <w:numId w:val="1"/>
      </w:numPr>
      <w:spacing w:before="240" w:after="60"/>
      <w:outlineLvl w:val="5"/>
    </w:pPr>
    <w:rPr>
      <w:b/>
      <w:bCs/>
      <w:sz w:val="22"/>
      <w:szCs w:val="22"/>
    </w:rPr>
  </w:style>
  <w:style w:type="paragraph" w:styleId="Heading7">
    <w:name w:val="heading 7"/>
    <w:basedOn w:val="Standard"/>
    <w:next w:val="Standard"/>
    <w:pPr>
      <w:numPr>
        <w:ilvl w:val="6"/>
        <w:numId w:val="1"/>
      </w:numPr>
      <w:spacing w:before="240" w:after="60"/>
      <w:outlineLvl w:val="6"/>
    </w:pPr>
  </w:style>
  <w:style w:type="paragraph" w:styleId="Heading8">
    <w:name w:val="heading 8"/>
    <w:basedOn w:val="Standard"/>
    <w:next w:val="Standard"/>
    <w:pPr>
      <w:numPr>
        <w:ilvl w:val="7"/>
        <w:numId w:val="1"/>
      </w:numPr>
      <w:spacing w:before="240" w:after="60"/>
      <w:outlineLvl w:val="7"/>
    </w:pPr>
    <w:rPr>
      <w:i/>
      <w:iCs/>
    </w:rPr>
  </w:style>
  <w:style w:type="paragraph" w:styleId="Heading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
    <w:name w:val="List"/>
    <w:basedOn w:val="Textbody"/>
    <w:rPr>
      <w:rFonts w:cs="Lucidasans"/>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638"/>
      </w:tabs>
    </w:pPr>
    <w:rPr>
      <w:rFonts w:ascii="Calibri" w:hAnsi="Calibri"/>
      <w:sz w:val="20"/>
    </w:rPr>
  </w:style>
  <w:style w:type="paragraph" w:styleId="Caption">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Heading2"/>
    <w:next w:val="MonParagraphe"/>
    <w:qFormat/>
    <w:pPr>
      <w:numPr>
        <w:ilvl w:val="1"/>
        <w:numId w:val="1"/>
      </w:numPr>
    </w:pPr>
    <w:rPr>
      <w:i w:val="0"/>
    </w:rPr>
  </w:style>
  <w:style w:type="paragraph" w:customStyle="1" w:styleId="MonTitreSection">
    <w:name w:val="MonTitreSection"/>
    <w:basedOn w:val="Heading1"/>
    <w:next w:val="MonParagraphe"/>
    <w:qFormat/>
    <w:rsid w:val="0051424F"/>
    <w:pPr>
      <w:numPr>
        <w:numId w:val="1"/>
      </w:numPr>
    </w:pPr>
    <w:rPr>
      <w:u w:val="single"/>
    </w:r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Caption"/>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Caption"/>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PageNumber">
    <w:name w:val="page number"/>
    <w:basedOn w:val="DefaultParagraphFon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NoList"/>
    <w:pPr>
      <w:numPr>
        <w:numId w:val="2"/>
      </w:numPr>
    </w:pPr>
  </w:style>
  <w:style w:type="paragraph" w:styleId="BalloonText">
    <w:name w:val="Balloon Text"/>
    <w:basedOn w:val="Normal"/>
    <w:link w:val="BalloonTextChar"/>
    <w:uiPriority w:val="99"/>
    <w:semiHidden/>
    <w:unhideWhenUsed/>
    <w:rsid w:val="00F97470"/>
    <w:rPr>
      <w:rFonts w:ascii="Tahoma" w:hAnsi="Tahoma" w:cs="Tahoma"/>
      <w:sz w:val="16"/>
      <w:szCs w:val="16"/>
    </w:rPr>
  </w:style>
  <w:style w:type="character" w:customStyle="1" w:styleId="BalloonTextChar">
    <w:name w:val="Balloon Text Char"/>
    <w:link w:val="BalloonText"/>
    <w:uiPriority w:val="99"/>
    <w:semiHidden/>
    <w:rsid w:val="00F97470"/>
    <w:rPr>
      <w:rFonts w:ascii="Tahoma" w:hAnsi="Tahoma" w:cs="Tahoma"/>
      <w:sz w:val="16"/>
      <w:szCs w:val="16"/>
    </w:rPr>
  </w:style>
  <w:style w:type="paragraph" w:styleId="TOCHeading">
    <w:name w:val="TOC Heading"/>
    <w:basedOn w:val="Heading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OC1">
    <w:name w:val="toc 1"/>
    <w:basedOn w:val="Normal"/>
    <w:next w:val="Normal"/>
    <w:autoRedefine/>
    <w:uiPriority w:val="39"/>
    <w:unhideWhenUsed/>
    <w:rsid w:val="00C77DF9"/>
    <w:pPr>
      <w:tabs>
        <w:tab w:val="left" w:pos="480"/>
        <w:tab w:val="right" w:leader="dot" w:pos="9628"/>
      </w:tabs>
    </w:pPr>
  </w:style>
  <w:style w:type="paragraph" w:styleId="TOC2">
    <w:name w:val="toc 2"/>
    <w:basedOn w:val="Normal"/>
    <w:next w:val="Normal"/>
    <w:autoRedefine/>
    <w:uiPriority w:val="39"/>
    <w:unhideWhenUsed/>
    <w:rsid w:val="00F97470"/>
    <w:pPr>
      <w:spacing w:after="100"/>
      <w:ind w:left="240"/>
    </w:pPr>
  </w:style>
  <w:style w:type="paragraph" w:styleId="TOC3">
    <w:name w:val="toc 3"/>
    <w:basedOn w:val="Normal"/>
    <w:next w:val="Normal"/>
    <w:autoRedefine/>
    <w:uiPriority w:val="39"/>
    <w:unhideWhenUsed/>
    <w:rsid w:val="00F97470"/>
    <w:pPr>
      <w:spacing w:after="100"/>
      <w:ind w:left="480"/>
    </w:pPr>
  </w:style>
  <w:style w:type="character" w:styleId="Hyperlink">
    <w:name w:val="Hyperlink"/>
    <w:uiPriority w:val="99"/>
    <w:unhideWhenUsed/>
    <w:rsid w:val="00F97470"/>
    <w:rPr>
      <w:color w:val="0000FF"/>
      <w:u w:val="single"/>
    </w:rPr>
  </w:style>
  <w:style w:type="table" w:styleId="TableGrid">
    <w:name w:val="Table Grid"/>
    <w:basedOn w:val="TableNormal"/>
    <w:uiPriority w:val="39"/>
    <w:rsid w:val="00A95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7FC4"/>
    <w:rPr>
      <w:color w:val="808080"/>
    </w:rPr>
  </w:style>
  <w:style w:type="paragraph" w:customStyle="1" w:styleId="Default">
    <w:name w:val="Default"/>
    <w:rsid w:val="00003859"/>
    <w:pPr>
      <w:autoSpaceDE w:val="0"/>
      <w:autoSpaceDN w:val="0"/>
      <w:adjustRightInd w:val="0"/>
    </w:pPr>
    <w:rPr>
      <w:rFonts w:ascii="Calibri" w:eastAsiaTheme="minorHAnsi" w:hAnsi="Calibri" w:cs="Calibri"/>
      <w:color w:val="000000"/>
      <w:sz w:val="24"/>
      <w:szCs w:val="24"/>
      <w:lang w:eastAsia="en-US"/>
    </w:rPr>
  </w:style>
  <w:style w:type="table" w:styleId="PlainTable1">
    <w:name w:val="Plain Table 1"/>
    <w:basedOn w:val="TableNormal"/>
    <w:uiPriority w:val="41"/>
    <w:rsid w:val="00F279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7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A2F7F"/>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ja-JP"/>
    </w:rPr>
  </w:style>
  <w:style w:type="paragraph" w:styleId="NormalWeb">
    <w:name w:val="Normal (Web)"/>
    <w:basedOn w:val="Normal"/>
    <w:uiPriority w:val="99"/>
    <w:unhideWhenUsed/>
    <w:rsid w:val="00AA2F7F"/>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ja-JP"/>
    </w:rPr>
  </w:style>
  <w:style w:type="character" w:customStyle="1" w:styleId="viiyi">
    <w:name w:val="viiyi"/>
    <w:basedOn w:val="DefaultParagraphFont"/>
    <w:rsid w:val="00FF7A1F"/>
  </w:style>
  <w:style w:type="character" w:customStyle="1" w:styleId="jlqj4b">
    <w:name w:val="jlqj4b"/>
    <w:basedOn w:val="DefaultParagraphFont"/>
    <w:rsid w:val="00FF7A1F"/>
  </w:style>
  <w:style w:type="character" w:styleId="UnresolvedMention">
    <w:name w:val="Unresolved Mention"/>
    <w:basedOn w:val="DefaultParagraphFont"/>
    <w:uiPriority w:val="99"/>
    <w:rsid w:val="00464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17">
      <w:bodyDiv w:val="1"/>
      <w:marLeft w:val="0"/>
      <w:marRight w:val="0"/>
      <w:marTop w:val="0"/>
      <w:marBottom w:val="0"/>
      <w:divBdr>
        <w:top w:val="none" w:sz="0" w:space="0" w:color="auto"/>
        <w:left w:val="none" w:sz="0" w:space="0" w:color="auto"/>
        <w:bottom w:val="none" w:sz="0" w:space="0" w:color="auto"/>
        <w:right w:val="none" w:sz="0" w:space="0" w:color="auto"/>
      </w:divBdr>
    </w:div>
    <w:div w:id="184640050">
      <w:bodyDiv w:val="1"/>
      <w:marLeft w:val="0"/>
      <w:marRight w:val="0"/>
      <w:marTop w:val="0"/>
      <w:marBottom w:val="0"/>
      <w:divBdr>
        <w:top w:val="none" w:sz="0" w:space="0" w:color="auto"/>
        <w:left w:val="none" w:sz="0" w:space="0" w:color="auto"/>
        <w:bottom w:val="none" w:sz="0" w:space="0" w:color="auto"/>
        <w:right w:val="none" w:sz="0" w:space="0" w:color="auto"/>
      </w:divBdr>
    </w:div>
    <w:div w:id="356197311">
      <w:bodyDiv w:val="1"/>
      <w:marLeft w:val="0"/>
      <w:marRight w:val="0"/>
      <w:marTop w:val="0"/>
      <w:marBottom w:val="0"/>
      <w:divBdr>
        <w:top w:val="none" w:sz="0" w:space="0" w:color="auto"/>
        <w:left w:val="none" w:sz="0" w:space="0" w:color="auto"/>
        <w:bottom w:val="none" w:sz="0" w:space="0" w:color="auto"/>
        <w:right w:val="none" w:sz="0" w:space="0" w:color="auto"/>
      </w:divBdr>
    </w:div>
    <w:div w:id="432163398">
      <w:bodyDiv w:val="1"/>
      <w:marLeft w:val="0"/>
      <w:marRight w:val="0"/>
      <w:marTop w:val="0"/>
      <w:marBottom w:val="0"/>
      <w:divBdr>
        <w:top w:val="none" w:sz="0" w:space="0" w:color="auto"/>
        <w:left w:val="none" w:sz="0" w:space="0" w:color="auto"/>
        <w:bottom w:val="none" w:sz="0" w:space="0" w:color="auto"/>
        <w:right w:val="none" w:sz="0" w:space="0" w:color="auto"/>
      </w:divBdr>
    </w:div>
    <w:div w:id="440493428">
      <w:bodyDiv w:val="1"/>
      <w:marLeft w:val="0"/>
      <w:marRight w:val="0"/>
      <w:marTop w:val="0"/>
      <w:marBottom w:val="0"/>
      <w:divBdr>
        <w:top w:val="none" w:sz="0" w:space="0" w:color="auto"/>
        <w:left w:val="none" w:sz="0" w:space="0" w:color="auto"/>
        <w:bottom w:val="none" w:sz="0" w:space="0" w:color="auto"/>
        <w:right w:val="none" w:sz="0" w:space="0" w:color="auto"/>
      </w:divBdr>
    </w:div>
    <w:div w:id="525484294">
      <w:bodyDiv w:val="1"/>
      <w:marLeft w:val="0"/>
      <w:marRight w:val="0"/>
      <w:marTop w:val="0"/>
      <w:marBottom w:val="0"/>
      <w:divBdr>
        <w:top w:val="none" w:sz="0" w:space="0" w:color="auto"/>
        <w:left w:val="none" w:sz="0" w:space="0" w:color="auto"/>
        <w:bottom w:val="none" w:sz="0" w:space="0" w:color="auto"/>
        <w:right w:val="none" w:sz="0" w:space="0" w:color="auto"/>
      </w:divBdr>
    </w:div>
    <w:div w:id="540483257">
      <w:bodyDiv w:val="1"/>
      <w:marLeft w:val="0"/>
      <w:marRight w:val="0"/>
      <w:marTop w:val="0"/>
      <w:marBottom w:val="0"/>
      <w:divBdr>
        <w:top w:val="none" w:sz="0" w:space="0" w:color="auto"/>
        <w:left w:val="none" w:sz="0" w:space="0" w:color="auto"/>
        <w:bottom w:val="none" w:sz="0" w:space="0" w:color="auto"/>
        <w:right w:val="none" w:sz="0" w:space="0" w:color="auto"/>
      </w:divBdr>
    </w:div>
    <w:div w:id="561211265">
      <w:bodyDiv w:val="1"/>
      <w:marLeft w:val="0"/>
      <w:marRight w:val="0"/>
      <w:marTop w:val="0"/>
      <w:marBottom w:val="0"/>
      <w:divBdr>
        <w:top w:val="none" w:sz="0" w:space="0" w:color="auto"/>
        <w:left w:val="none" w:sz="0" w:space="0" w:color="auto"/>
        <w:bottom w:val="none" w:sz="0" w:space="0" w:color="auto"/>
        <w:right w:val="none" w:sz="0" w:space="0" w:color="auto"/>
      </w:divBdr>
    </w:div>
    <w:div w:id="561527098">
      <w:bodyDiv w:val="1"/>
      <w:marLeft w:val="0"/>
      <w:marRight w:val="0"/>
      <w:marTop w:val="0"/>
      <w:marBottom w:val="0"/>
      <w:divBdr>
        <w:top w:val="none" w:sz="0" w:space="0" w:color="auto"/>
        <w:left w:val="none" w:sz="0" w:space="0" w:color="auto"/>
        <w:bottom w:val="none" w:sz="0" w:space="0" w:color="auto"/>
        <w:right w:val="none" w:sz="0" w:space="0" w:color="auto"/>
      </w:divBdr>
    </w:div>
    <w:div w:id="587617382">
      <w:bodyDiv w:val="1"/>
      <w:marLeft w:val="0"/>
      <w:marRight w:val="0"/>
      <w:marTop w:val="0"/>
      <w:marBottom w:val="0"/>
      <w:divBdr>
        <w:top w:val="none" w:sz="0" w:space="0" w:color="auto"/>
        <w:left w:val="none" w:sz="0" w:space="0" w:color="auto"/>
        <w:bottom w:val="none" w:sz="0" w:space="0" w:color="auto"/>
        <w:right w:val="none" w:sz="0" w:space="0" w:color="auto"/>
      </w:divBdr>
    </w:div>
    <w:div w:id="628167677">
      <w:bodyDiv w:val="1"/>
      <w:marLeft w:val="0"/>
      <w:marRight w:val="0"/>
      <w:marTop w:val="0"/>
      <w:marBottom w:val="0"/>
      <w:divBdr>
        <w:top w:val="none" w:sz="0" w:space="0" w:color="auto"/>
        <w:left w:val="none" w:sz="0" w:space="0" w:color="auto"/>
        <w:bottom w:val="none" w:sz="0" w:space="0" w:color="auto"/>
        <w:right w:val="none" w:sz="0" w:space="0" w:color="auto"/>
      </w:divBdr>
    </w:div>
    <w:div w:id="696008533">
      <w:bodyDiv w:val="1"/>
      <w:marLeft w:val="0"/>
      <w:marRight w:val="0"/>
      <w:marTop w:val="0"/>
      <w:marBottom w:val="0"/>
      <w:divBdr>
        <w:top w:val="none" w:sz="0" w:space="0" w:color="auto"/>
        <w:left w:val="none" w:sz="0" w:space="0" w:color="auto"/>
        <w:bottom w:val="none" w:sz="0" w:space="0" w:color="auto"/>
        <w:right w:val="none" w:sz="0" w:space="0" w:color="auto"/>
      </w:divBdr>
    </w:div>
    <w:div w:id="713429944">
      <w:bodyDiv w:val="1"/>
      <w:marLeft w:val="0"/>
      <w:marRight w:val="0"/>
      <w:marTop w:val="0"/>
      <w:marBottom w:val="0"/>
      <w:divBdr>
        <w:top w:val="none" w:sz="0" w:space="0" w:color="auto"/>
        <w:left w:val="none" w:sz="0" w:space="0" w:color="auto"/>
        <w:bottom w:val="none" w:sz="0" w:space="0" w:color="auto"/>
        <w:right w:val="none" w:sz="0" w:space="0" w:color="auto"/>
      </w:divBdr>
    </w:div>
    <w:div w:id="1212618917">
      <w:bodyDiv w:val="1"/>
      <w:marLeft w:val="0"/>
      <w:marRight w:val="0"/>
      <w:marTop w:val="0"/>
      <w:marBottom w:val="0"/>
      <w:divBdr>
        <w:top w:val="none" w:sz="0" w:space="0" w:color="auto"/>
        <w:left w:val="none" w:sz="0" w:space="0" w:color="auto"/>
        <w:bottom w:val="none" w:sz="0" w:space="0" w:color="auto"/>
        <w:right w:val="none" w:sz="0" w:space="0" w:color="auto"/>
      </w:divBdr>
      <w:divsChild>
        <w:div w:id="192153656">
          <w:marLeft w:val="0"/>
          <w:marRight w:val="0"/>
          <w:marTop w:val="0"/>
          <w:marBottom w:val="0"/>
          <w:divBdr>
            <w:top w:val="none" w:sz="0" w:space="0" w:color="auto"/>
            <w:left w:val="none" w:sz="0" w:space="0" w:color="auto"/>
            <w:bottom w:val="none" w:sz="0" w:space="0" w:color="auto"/>
            <w:right w:val="none" w:sz="0" w:space="0" w:color="auto"/>
          </w:divBdr>
          <w:divsChild>
            <w:div w:id="595602417">
              <w:marLeft w:val="0"/>
              <w:marRight w:val="0"/>
              <w:marTop w:val="0"/>
              <w:marBottom w:val="0"/>
              <w:divBdr>
                <w:top w:val="none" w:sz="0" w:space="0" w:color="auto"/>
                <w:left w:val="none" w:sz="0" w:space="0" w:color="auto"/>
                <w:bottom w:val="none" w:sz="0" w:space="0" w:color="auto"/>
                <w:right w:val="none" w:sz="0" w:space="0" w:color="auto"/>
              </w:divBdr>
            </w:div>
            <w:div w:id="11043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0302">
      <w:bodyDiv w:val="1"/>
      <w:marLeft w:val="0"/>
      <w:marRight w:val="0"/>
      <w:marTop w:val="0"/>
      <w:marBottom w:val="0"/>
      <w:divBdr>
        <w:top w:val="none" w:sz="0" w:space="0" w:color="auto"/>
        <w:left w:val="none" w:sz="0" w:space="0" w:color="auto"/>
        <w:bottom w:val="none" w:sz="0" w:space="0" w:color="auto"/>
        <w:right w:val="none" w:sz="0" w:space="0" w:color="auto"/>
      </w:divBdr>
    </w:div>
    <w:div w:id="1422339418">
      <w:bodyDiv w:val="1"/>
      <w:marLeft w:val="0"/>
      <w:marRight w:val="0"/>
      <w:marTop w:val="0"/>
      <w:marBottom w:val="0"/>
      <w:divBdr>
        <w:top w:val="none" w:sz="0" w:space="0" w:color="auto"/>
        <w:left w:val="none" w:sz="0" w:space="0" w:color="auto"/>
        <w:bottom w:val="none" w:sz="0" w:space="0" w:color="auto"/>
        <w:right w:val="none" w:sz="0" w:space="0" w:color="auto"/>
      </w:divBdr>
      <w:divsChild>
        <w:div w:id="113912057">
          <w:marLeft w:val="360"/>
          <w:marRight w:val="0"/>
          <w:marTop w:val="0"/>
          <w:marBottom w:val="0"/>
          <w:divBdr>
            <w:top w:val="none" w:sz="0" w:space="0" w:color="auto"/>
            <w:left w:val="none" w:sz="0" w:space="0" w:color="auto"/>
            <w:bottom w:val="none" w:sz="0" w:space="0" w:color="auto"/>
            <w:right w:val="none" w:sz="0" w:space="0" w:color="auto"/>
          </w:divBdr>
        </w:div>
        <w:div w:id="28264711">
          <w:marLeft w:val="360"/>
          <w:marRight w:val="0"/>
          <w:marTop w:val="0"/>
          <w:marBottom w:val="0"/>
          <w:divBdr>
            <w:top w:val="none" w:sz="0" w:space="0" w:color="auto"/>
            <w:left w:val="none" w:sz="0" w:space="0" w:color="auto"/>
            <w:bottom w:val="none" w:sz="0" w:space="0" w:color="auto"/>
            <w:right w:val="none" w:sz="0" w:space="0" w:color="auto"/>
          </w:divBdr>
        </w:div>
        <w:div w:id="1352679014">
          <w:marLeft w:val="360"/>
          <w:marRight w:val="0"/>
          <w:marTop w:val="0"/>
          <w:marBottom w:val="0"/>
          <w:divBdr>
            <w:top w:val="none" w:sz="0" w:space="0" w:color="auto"/>
            <w:left w:val="none" w:sz="0" w:space="0" w:color="auto"/>
            <w:bottom w:val="none" w:sz="0" w:space="0" w:color="auto"/>
            <w:right w:val="none" w:sz="0" w:space="0" w:color="auto"/>
          </w:divBdr>
        </w:div>
        <w:div w:id="512648395">
          <w:marLeft w:val="360"/>
          <w:marRight w:val="0"/>
          <w:marTop w:val="0"/>
          <w:marBottom w:val="0"/>
          <w:divBdr>
            <w:top w:val="none" w:sz="0" w:space="0" w:color="auto"/>
            <w:left w:val="none" w:sz="0" w:space="0" w:color="auto"/>
            <w:bottom w:val="none" w:sz="0" w:space="0" w:color="auto"/>
            <w:right w:val="none" w:sz="0" w:space="0" w:color="auto"/>
          </w:divBdr>
        </w:div>
        <w:div w:id="751317581">
          <w:marLeft w:val="360"/>
          <w:marRight w:val="0"/>
          <w:marTop w:val="0"/>
          <w:marBottom w:val="0"/>
          <w:divBdr>
            <w:top w:val="none" w:sz="0" w:space="0" w:color="auto"/>
            <w:left w:val="none" w:sz="0" w:space="0" w:color="auto"/>
            <w:bottom w:val="none" w:sz="0" w:space="0" w:color="auto"/>
            <w:right w:val="none" w:sz="0" w:space="0" w:color="auto"/>
          </w:divBdr>
        </w:div>
      </w:divsChild>
    </w:div>
    <w:div w:id="1441989313">
      <w:bodyDiv w:val="1"/>
      <w:marLeft w:val="0"/>
      <w:marRight w:val="0"/>
      <w:marTop w:val="0"/>
      <w:marBottom w:val="0"/>
      <w:divBdr>
        <w:top w:val="none" w:sz="0" w:space="0" w:color="auto"/>
        <w:left w:val="none" w:sz="0" w:space="0" w:color="auto"/>
        <w:bottom w:val="none" w:sz="0" w:space="0" w:color="auto"/>
        <w:right w:val="none" w:sz="0" w:space="0" w:color="auto"/>
      </w:divBdr>
    </w:div>
    <w:div w:id="1459647468">
      <w:bodyDiv w:val="1"/>
      <w:marLeft w:val="0"/>
      <w:marRight w:val="0"/>
      <w:marTop w:val="0"/>
      <w:marBottom w:val="0"/>
      <w:divBdr>
        <w:top w:val="none" w:sz="0" w:space="0" w:color="auto"/>
        <w:left w:val="none" w:sz="0" w:space="0" w:color="auto"/>
        <w:bottom w:val="none" w:sz="0" w:space="0" w:color="auto"/>
        <w:right w:val="none" w:sz="0" w:space="0" w:color="auto"/>
      </w:divBdr>
    </w:div>
    <w:div w:id="1486622987">
      <w:bodyDiv w:val="1"/>
      <w:marLeft w:val="0"/>
      <w:marRight w:val="0"/>
      <w:marTop w:val="0"/>
      <w:marBottom w:val="0"/>
      <w:divBdr>
        <w:top w:val="none" w:sz="0" w:space="0" w:color="auto"/>
        <w:left w:val="none" w:sz="0" w:space="0" w:color="auto"/>
        <w:bottom w:val="none" w:sz="0" w:space="0" w:color="auto"/>
        <w:right w:val="none" w:sz="0" w:space="0" w:color="auto"/>
      </w:divBdr>
    </w:div>
    <w:div w:id="1544244026">
      <w:bodyDiv w:val="1"/>
      <w:marLeft w:val="0"/>
      <w:marRight w:val="0"/>
      <w:marTop w:val="0"/>
      <w:marBottom w:val="0"/>
      <w:divBdr>
        <w:top w:val="none" w:sz="0" w:space="0" w:color="auto"/>
        <w:left w:val="none" w:sz="0" w:space="0" w:color="auto"/>
        <w:bottom w:val="none" w:sz="0" w:space="0" w:color="auto"/>
        <w:right w:val="none" w:sz="0" w:space="0" w:color="auto"/>
      </w:divBdr>
    </w:div>
    <w:div w:id="1614705169">
      <w:bodyDiv w:val="1"/>
      <w:marLeft w:val="0"/>
      <w:marRight w:val="0"/>
      <w:marTop w:val="0"/>
      <w:marBottom w:val="0"/>
      <w:divBdr>
        <w:top w:val="none" w:sz="0" w:space="0" w:color="auto"/>
        <w:left w:val="none" w:sz="0" w:space="0" w:color="auto"/>
        <w:bottom w:val="none" w:sz="0" w:space="0" w:color="auto"/>
        <w:right w:val="none" w:sz="0" w:space="0" w:color="auto"/>
      </w:divBdr>
      <w:divsChild>
        <w:div w:id="1364285852">
          <w:marLeft w:val="0"/>
          <w:marRight w:val="0"/>
          <w:marTop w:val="0"/>
          <w:marBottom w:val="0"/>
          <w:divBdr>
            <w:top w:val="none" w:sz="0" w:space="0" w:color="auto"/>
            <w:left w:val="none" w:sz="0" w:space="0" w:color="auto"/>
            <w:bottom w:val="none" w:sz="0" w:space="0" w:color="auto"/>
            <w:right w:val="none" w:sz="0" w:space="0" w:color="auto"/>
          </w:divBdr>
          <w:divsChild>
            <w:div w:id="1658260605">
              <w:marLeft w:val="0"/>
              <w:marRight w:val="0"/>
              <w:marTop w:val="0"/>
              <w:marBottom w:val="0"/>
              <w:divBdr>
                <w:top w:val="none" w:sz="0" w:space="0" w:color="auto"/>
                <w:left w:val="none" w:sz="0" w:space="0" w:color="auto"/>
                <w:bottom w:val="none" w:sz="0" w:space="0" w:color="auto"/>
                <w:right w:val="none" w:sz="0" w:space="0" w:color="auto"/>
              </w:divBdr>
            </w:div>
            <w:div w:id="7917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8002">
      <w:bodyDiv w:val="1"/>
      <w:marLeft w:val="0"/>
      <w:marRight w:val="0"/>
      <w:marTop w:val="0"/>
      <w:marBottom w:val="0"/>
      <w:divBdr>
        <w:top w:val="none" w:sz="0" w:space="0" w:color="auto"/>
        <w:left w:val="none" w:sz="0" w:space="0" w:color="auto"/>
        <w:bottom w:val="none" w:sz="0" w:space="0" w:color="auto"/>
        <w:right w:val="none" w:sz="0" w:space="0" w:color="auto"/>
      </w:divBdr>
    </w:div>
    <w:div w:id="1905413484">
      <w:bodyDiv w:val="1"/>
      <w:marLeft w:val="0"/>
      <w:marRight w:val="0"/>
      <w:marTop w:val="0"/>
      <w:marBottom w:val="0"/>
      <w:divBdr>
        <w:top w:val="none" w:sz="0" w:space="0" w:color="auto"/>
        <w:left w:val="none" w:sz="0" w:space="0" w:color="auto"/>
        <w:bottom w:val="none" w:sz="0" w:space="0" w:color="auto"/>
        <w:right w:val="none" w:sz="0" w:space="0" w:color="auto"/>
      </w:divBdr>
    </w:div>
    <w:div w:id="1976182158">
      <w:bodyDiv w:val="1"/>
      <w:marLeft w:val="0"/>
      <w:marRight w:val="0"/>
      <w:marTop w:val="0"/>
      <w:marBottom w:val="0"/>
      <w:divBdr>
        <w:top w:val="none" w:sz="0" w:space="0" w:color="auto"/>
        <w:left w:val="none" w:sz="0" w:space="0" w:color="auto"/>
        <w:bottom w:val="none" w:sz="0" w:space="0" w:color="auto"/>
        <w:right w:val="none" w:sz="0" w:space="0" w:color="auto"/>
      </w:divBdr>
    </w:div>
    <w:div w:id="1979409898">
      <w:bodyDiv w:val="1"/>
      <w:marLeft w:val="0"/>
      <w:marRight w:val="0"/>
      <w:marTop w:val="0"/>
      <w:marBottom w:val="0"/>
      <w:divBdr>
        <w:top w:val="none" w:sz="0" w:space="0" w:color="auto"/>
        <w:left w:val="none" w:sz="0" w:space="0" w:color="auto"/>
        <w:bottom w:val="none" w:sz="0" w:space="0" w:color="auto"/>
        <w:right w:val="none" w:sz="0" w:space="0" w:color="auto"/>
      </w:divBdr>
    </w:div>
    <w:div w:id="1986549284">
      <w:bodyDiv w:val="1"/>
      <w:marLeft w:val="0"/>
      <w:marRight w:val="0"/>
      <w:marTop w:val="0"/>
      <w:marBottom w:val="0"/>
      <w:divBdr>
        <w:top w:val="none" w:sz="0" w:space="0" w:color="auto"/>
        <w:left w:val="none" w:sz="0" w:space="0" w:color="auto"/>
        <w:bottom w:val="none" w:sz="0" w:space="0" w:color="auto"/>
        <w:right w:val="none" w:sz="0" w:space="0" w:color="auto"/>
      </w:divBdr>
    </w:div>
    <w:div w:id="2011254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emigneux\AppData\Local\Packages\Microsoft.MicrosoftEdge_8wekyb3d8bbwe\TempState\Downloads\Modele-rapportScientifique-2017%20(1).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58384-1A87-4D8B-9ADA-E425466F2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 (1)</Template>
  <TotalTime>1500</TotalTime>
  <Pages>6</Pages>
  <Words>2202</Words>
  <Characters>12555</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CREATIS</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gdemigneux</dc:creator>
  <cp:keywords/>
  <cp:lastModifiedBy>Hoang Nghia Hieu</cp:lastModifiedBy>
  <cp:revision>45</cp:revision>
  <cp:lastPrinted>2020-03-29T14:22:00Z</cp:lastPrinted>
  <dcterms:created xsi:type="dcterms:W3CDTF">2022-11-09T13:33:00Z</dcterms:created>
  <dcterms:modified xsi:type="dcterms:W3CDTF">2023-02-03T22:49:00Z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